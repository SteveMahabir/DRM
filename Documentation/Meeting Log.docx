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168134828"/>
        <w:docPartObj>
          <w:docPartGallery w:val="Cover Pages"/>
          <w:docPartUnique/>
        </w:docPartObj>
      </w:sdtPr>
      <w:sdtEndPr>
        <w:rPr>
          <w:caps/>
          <w:sz w:val="22"/>
        </w:rPr>
      </w:sdtEndPr>
      <w:sdtContent>
        <w:p w:rsidR="00A677FE" w:rsidRDefault="00A677FE">
          <w:pPr>
            <w:pStyle w:val="NoSpacing"/>
            <w:rPr>
              <w:sz w:val="2"/>
            </w:rPr>
          </w:pPr>
        </w:p>
        <w:p w:rsidR="00A677FE" w:rsidRDefault="00A677FE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677FE" w:rsidRDefault="00A677F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MEETING LOG</w:t>
                                    </w:r>
                                  </w:p>
                                </w:sdtContent>
                              </w:sdt>
                              <w:p w:rsidR="00A677FE" w:rsidRDefault="007E17F1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E6D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Sprint 2</w:t>
                                    </w:r>
                                  </w:sdtContent>
                                </w:sdt>
                                <w:r w:rsidR="00A677F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677FE" w:rsidRDefault="00A677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8076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677FE" w:rsidRDefault="00A677F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MEETING LOG</w:t>
                              </w:r>
                            </w:p>
                          </w:sdtContent>
                        </w:sdt>
                        <w:p w:rsidR="00A677FE" w:rsidRDefault="007E17F1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6E6D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Sprint 2</w:t>
                              </w:r>
                            </w:sdtContent>
                          </w:sdt>
                          <w:r w:rsidR="00A677FE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677FE" w:rsidRDefault="00A677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DDF3F0" id="Group 2" o:spid="_x0000_s1026" style="position:absolute;margin-left:0;margin-top:0;width:432.65pt;height:448.55pt;z-index:-25163673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77FE" w:rsidRDefault="007E17F1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77FE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INFO-5101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77FE" w:rsidRDefault="00A677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  <w:lang w:val="en-CA"/>
                                      </w:rPr>
                                      <w:t>Daycare Registration and Management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7872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677FE" w:rsidRDefault="002C2D9D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77FE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INFO-5101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677FE" w:rsidRDefault="00A677FE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  <w:lang w:val="en-CA"/>
                                </w:rPr>
                                <w:t>Daycare Registration and Management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677FE" w:rsidRDefault="00A677FE">
          <w:pPr>
            <w:spacing w:line="276" w:lineRule="auto"/>
            <w:rPr>
              <w:kern w:val="28"/>
            </w:rPr>
          </w:pPr>
          <w:r>
            <w:rPr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633372245"/>
        <w:placeholder>
          <w:docPart w:val="EA3622B96B954FDBBCD412B5C06E9E9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04523" w:rsidRDefault="00A677FE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E04523" w:rsidRDefault="00A677FE">
      <w:pPr>
        <w:pStyle w:val="Subtitle"/>
      </w:pPr>
      <w:r>
        <w:rPr>
          <w:lang w:val="en-CA"/>
        </w:rPr>
        <w:t>Sprint 1 – Initial Meeting</w:t>
      </w:r>
      <w:r w:rsidR="00587FD9">
        <w:t xml:space="preserve"> </w:t>
      </w:r>
    </w:p>
    <w:p w:rsidR="00A677FE" w:rsidRDefault="00915889" w:rsidP="00A677FE">
      <w:r>
        <w:rPr>
          <w:b/>
        </w:rPr>
        <w:t>Initial Meeting Held</w:t>
      </w:r>
      <w:r w:rsidR="009F1AC2">
        <w:t xml:space="preserve">: </w:t>
      </w:r>
      <w:r w:rsidR="00882E07">
        <w:t>Jan 8</w:t>
      </w:r>
      <w:r w:rsidR="00882E07" w:rsidRPr="00882E07">
        <w:rPr>
          <w:vertAlign w:val="superscript"/>
        </w:rPr>
        <w:t>th</w:t>
      </w:r>
      <w:r w:rsidR="00882E07">
        <w:t xml:space="preserve"> 2015</w:t>
      </w:r>
      <w:r w:rsidR="009F1AC2">
        <w:t xml:space="preserve"> - 20:00</w:t>
      </w:r>
      <w:r w:rsidR="00882E07">
        <w:t xml:space="preserve"> @ Room F3002</w:t>
      </w:r>
    </w:p>
    <w:p w:rsidR="00882E07" w:rsidRPr="009F1AC2" w:rsidRDefault="00882E07" w:rsidP="00A677FE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10060" w:type="dxa"/>
        <w:tblLook w:val="04A0" w:firstRow="1" w:lastRow="0" w:firstColumn="1" w:lastColumn="0" w:noHBand="0" w:noVBand="1"/>
      </w:tblPr>
      <w:tblGrid>
        <w:gridCol w:w="421"/>
        <w:gridCol w:w="2835"/>
        <w:gridCol w:w="3446"/>
        <w:gridCol w:w="3358"/>
      </w:tblGrid>
      <w:tr w:rsidR="009F1AC2" w:rsidTr="009F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F1AC2" w:rsidRDefault="009F1AC2" w:rsidP="009F1AC2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9F1AC2" w:rsidRDefault="009F1AC2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9F1AC2" w:rsidRDefault="009F1AC2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9F1AC2" w:rsidRDefault="001C1845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9F1AC2" w:rsidTr="009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1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8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Initial ideas for our product.</w:t>
            </w:r>
          </w:p>
        </w:tc>
        <w:tc>
          <w:tcPr>
            <w:tcW w:w="3446" w:type="dxa"/>
            <w:vAlign w:val="center"/>
          </w:tcPr>
          <w:p w:rsidR="008C2BCB" w:rsidRDefault="00D812B1" w:rsidP="006E3424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</w:t>
            </w:r>
            <w:r w:rsidR="008C2BCB">
              <w:t>ame up with many different ideas for our product.</w:t>
            </w:r>
          </w:p>
          <w:p w:rsidR="008C2BCB" w:rsidRDefault="008C2BCB" w:rsidP="006E3424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D812B1" w:rsidP="006E3424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of new ideas </w:t>
            </w:r>
            <w:r w:rsidR="008C2BCB">
              <w:t>are</w:t>
            </w:r>
            <w:r w:rsidR="000A1838">
              <w:t xml:space="preserve"> still</w:t>
            </w:r>
            <w:r w:rsidR="008C2BCB">
              <w:t xml:space="preserve"> within the MVC type architecture.</w:t>
            </w:r>
          </w:p>
        </w:tc>
        <w:tc>
          <w:tcPr>
            <w:tcW w:w="3358" w:type="dxa"/>
            <w:vAlign w:val="center"/>
          </w:tcPr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MVC type projects at our disposal.</w:t>
            </w:r>
          </w:p>
        </w:tc>
      </w:tr>
      <w:tr w:rsidR="009F1AC2" w:rsidTr="009F520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2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56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Ideas for our Software Development Studio</w:t>
            </w:r>
          </w:p>
        </w:tc>
        <w:tc>
          <w:tcPr>
            <w:tcW w:w="3446" w:type="dxa"/>
            <w:vAlign w:val="center"/>
          </w:tcPr>
          <w:p w:rsidR="009F1AC2" w:rsidRDefault="000A6921" w:rsidP="000A6921">
            <w:pPr>
              <w:pStyle w:val="ListParagraph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discussed w</w:t>
            </w:r>
            <w:r w:rsidR="008C2BCB">
              <w:t xml:space="preserve">hat is the best software to develop our </w:t>
            </w:r>
            <w:r w:rsidR="00D528C0">
              <w:t>software?</w:t>
            </w:r>
          </w:p>
        </w:tc>
        <w:tc>
          <w:tcPr>
            <w:tcW w:w="3358" w:type="dxa"/>
            <w:vAlign w:val="center"/>
          </w:tcPr>
          <w:p w:rsidR="009F1AC2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research our development studio.</w:t>
            </w:r>
          </w:p>
          <w:p w:rsidR="008C2BCB" w:rsidRDefault="008C2BCB" w:rsidP="006E3424">
            <w:p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Mehrnaz to research the database development studio</w:t>
            </w:r>
          </w:p>
          <w:p w:rsidR="008C2BCB" w:rsidRDefault="008C2BCB" w:rsidP="006E3424">
            <w:p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to research our source control software</w:t>
            </w:r>
          </w:p>
        </w:tc>
      </w:tr>
      <w:tr w:rsidR="009F1AC2" w:rsidTr="009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3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56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Product Proposal</w:t>
            </w:r>
          </w:p>
        </w:tc>
        <w:tc>
          <w:tcPr>
            <w:tcW w:w="3446" w:type="dxa"/>
            <w:vAlign w:val="center"/>
          </w:tcPr>
          <w:p w:rsidR="009F1AC2" w:rsidRDefault="0027731D" w:rsidP="0027731D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broke th</w:t>
            </w:r>
            <w:r w:rsidR="008C2BCB">
              <w:t>e parts of the product disposal down and assign</w:t>
            </w:r>
            <w:r w:rsidR="00EA5614">
              <w:t>ed</w:t>
            </w:r>
            <w:r w:rsidR="008C2BCB">
              <w:t xml:space="preserve"> tasks.</w:t>
            </w:r>
          </w:p>
        </w:tc>
        <w:tc>
          <w:tcPr>
            <w:tcW w:w="3358" w:type="dxa"/>
            <w:vAlign w:val="center"/>
          </w:tcPr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assigned the product description.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assigned company profile.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Mehrnaz assigned the marketing section.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57729A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assigned to the financials.</w:t>
            </w:r>
          </w:p>
        </w:tc>
      </w:tr>
      <w:tr w:rsidR="00457217" w:rsidTr="009F5207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457217" w:rsidRPr="00457217" w:rsidRDefault="00E2556D" w:rsidP="00E2556D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21</w:t>
            </w:r>
            <w:r w:rsidR="005377F2">
              <w:rPr>
                <w:b/>
                <w:i w:val="0"/>
                <w:color w:val="auto"/>
                <w:sz w:val="28"/>
              </w:rPr>
              <w:t>:00</w:t>
            </w:r>
          </w:p>
        </w:tc>
      </w:tr>
    </w:tbl>
    <w:p w:rsidR="00882E07" w:rsidRDefault="00882E07" w:rsidP="00A677FE"/>
    <w:sdt>
      <w:sdtPr>
        <w:id w:val="-552924493"/>
        <w:placeholder>
          <w:docPart w:val="30AFCE83A09546309C3163D30A099F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915889" w:rsidP="0026105D">
      <w:pPr>
        <w:pStyle w:val="Subtitle"/>
      </w:pPr>
      <w:r>
        <w:rPr>
          <w:lang w:val="en-CA"/>
        </w:rPr>
        <w:t>Sprint 1 – PRODUCT BACKLOG</w:t>
      </w:r>
      <w:r w:rsidR="0026105D">
        <w:t xml:space="preserve"> </w:t>
      </w:r>
    </w:p>
    <w:p w:rsidR="0026105D" w:rsidRDefault="00915889" w:rsidP="0026105D">
      <w:r>
        <w:rPr>
          <w:b/>
        </w:rPr>
        <w:t>Product Backlog Meeting Held</w:t>
      </w:r>
      <w:r w:rsidR="00995A91">
        <w:t>: Jan 10</w:t>
      </w:r>
      <w:r w:rsidR="0026105D" w:rsidRPr="00882E07">
        <w:rPr>
          <w:vertAlign w:val="superscript"/>
        </w:rPr>
        <w:t>th</w:t>
      </w:r>
      <w:r w:rsidR="005A0E8B">
        <w:t xml:space="preserve"> 2015 - 17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10201" w:type="dxa"/>
        <w:tblLook w:val="04A0" w:firstRow="1" w:lastRow="0" w:firstColumn="1" w:lastColumn="0" w:noHBand="0" w:noVBand="1"/>
      </w:tblPr>
      <w:tblGrid>
        <w:gridCol w:w="421"/>
        <w:gridCol w:w="2976"/>
        <w:gridCol w:w="3446"/>
        <w:gridCol w:w="3358"/>
      </w:tblGrid>
      <w:tr w:rsidR="0026105D" w:rsidTr="00D92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97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3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976" w:type="dxa"/>
            <w:vAlign w:val="center"/>
          </w:tcPr>
          <w:p w:rsidR="0026105D" w:rsidRPr="00663DFE" w:rsidRDefault="00E338A4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Product Backlog</w:t>
            </w:r>
          </w:p>
        </w:tc>
        <w:tc>
          <w:tcPr>
            <w:tcW w:w="3446" w:type="dxa"/>
            <w:vAlign w:val="center"/>
          </w:tcPr>
          <w:p w:rsidR="0026105D" w:rsidRDefault="00982B8A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</w:t>
            </w:r>
            <w:r w:rsidR="00A54525">
              <w:t>iscu</w:t>
            </w:r>
            <w:r w:rsidR="0092307E">
              <w:t xml:space="preserve">ssed the </w:t>
            </w:r>
            <w:r w:rsidR="009C7F81">
              <w:t>p</w:t>
            </w:r>
            <w:r w:rsidR="00E338A4">
              <w:t>arts of the product backlog</w:t>
            </w:r>
            <w:r w:rsidR="003C450B">
              <w:t xml:space="preserve"> that we are going to implement.</w:t>
            </w:r>
          </w:p>
          <w:p w:rsidR="00E338A4" w:rsidRDefault="00E338A4" w:rsidP="00732931">
            <w:p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982B8A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E338A4">
              <w:t xml:space="preserve"> assign</w:t>
            </w:r>
            <w:r>
              <w:t>ed</w:t>
            </w:r>
            <w:r w:rsidR="00E338A4">
              <w:t xml:space="preserve"> tasks</w:t>
            </w:r>
            <w:r w:rsidR="00B62E43">
              <w:t xml:space="preserve"> for the product backlog.</w:t>
            </w:r>
          </w:p>
          <w:p w:rsidR="00E338A4" w:rsidRDefault="00E338A4" w:rsidP="00732931">
            <w:p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8E4125" w:rsidP="008E4125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</w:t>
            </w:r>
            <w:r w:rsidR="00A54525">
              <w:t>iscu</w:t>
            </w:r>
            <w:r w:rsidR="006219C7">
              <w:t>ss</w:t>
            </w:r>
            <w:r w:rsidR="00A54525">
              <w:t>ed</w:t>
            </w:r>
            <w:r w:rsidR="006219C7">
              <w:t xml:space="preserve"> what s</w:t>
            </w:r>
            <w:r w:rsidR="00E338A4">
              <w:t>oftware to be used</w:t>
            </w:r>
            <w:r w:rsidR="006219C7">
              <w:t xml:space="preserve"> for our product backlog.</w:t>
            </w:r>
          </w:p>
        </w:tc>
        <w:tc>
          <w:tcPr>
            <w:tcW w:w="3358" w:type="dxa"/>
            <w:vAlign w:val="center"/>
          </w:tcPr>
          <w:p w:rsidR="0026105D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agreed upon Microsoft Excel for managing our product backlog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side stories assigned to Nick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side stories assigned to Kevin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features user stories assigned to Steve.</w:t>
            </w:r>
          </w:p>
        </w:tc>
      </w:tr>
      <w:tr w:rsidR="0026105D" w:rsidTr="00033DFB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976" w:type="dxa"/>
            <w:vAlign w:val="center"/>
          </w:tcPr>
          <w:p w:rsidR="0026105D" w:rsidRPr="00663DFE" w:rsidRDefault="00E338A4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Product Backlog Story Points</w:t>
            </w:r>
          </w:p>
        </w:tc>
        <w:tc>
          <w:tcPr>
            <w:tcW w:w="3446" w:type="dxa"/>
            <w:vAlign w:val="center"/>
          </w:tcPr>
          <w:p w:rsidR="0026105D" w:rsidRDefault="00E435A2" w:rsidP="00E435A2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</w:t>
            </w:r>
            <w:r w:rsidR="00D83092">
              <w:t>ssigned Story Points to all user stories</w:t>
            </w:r>
            <w:r w:rsidR="006219C7">
              <w:t>.</w:t>
            </w:r>
          </w:p>
        </w:tc>
        <w:tc>
          <w:tcPr>
            <w:tcW w:w="3358" w:type="dxa"/>
            <w:vAlign w:val="center"/>
          </w:tcPr>
          <w:p w:rsidR="0026105D" w:rsidRDefault="006219C7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draft the final copy of the Product Backlog for review of the team.</w:t>
            </w:r>
          </w:p>
        </w:tc>
      </w:tr>
      <w:tr w:rsidR="0026105D" w:rsidTr="0003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976" w:type="dxa"/>
            <w:vAlign w:val="center"/>
          </w:tcPr>
          <w:p w:rsidR="0026105D" w:rsidRPr="00663DFE" w:rsidRDefault="006219C7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Review Product Proposal</w:t>
            </w:r>
          </w:p>
        </w:tc>
        <w:tc>
          <w:tcPr>
            <w:tcW w:w="3446" w:type="dxa"/>
            <w:vAlign w:val="center"/>
          </w:tcPr>
          <w:p w:rsidR="0026105D" w:rsidRDefault="006219C7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reviewed product proposal before submitting to the client.</w:t>
            </w:r>
          </w:p>
        </w:tc>
        <w:tc>
          <w:tcPr>
            <w:tcW w:w="3358" w:type="dxa"/>
            <w:vAlign w:val="center"/>
          </w:tcPr>
          <w:p w:rsidR="0026105D" w:rsidRDefault="00263063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Product Proposal and submit to client.</w:t>
            </w:r>
          </w:p>
        </w:tc>
      </w:tr>
      <w:tr w:rsidR="0026105D" w:rsidTr="00D920F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vAlign w:val="center"/>
          </w:tcPr>
          <w:p w:rsidR="0026105D" w:rsidRPr="00457217" w:rsidRDefault="00663DFE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18</w:t>
            </w:r>
            <w:r w:rsidR="00CF0750">
              <w:rPr>
                <w:b/>
                <w:i w:val="0"/>
                <w:color w:val="auto"/>
                <w:sz w:val="28"/>
              </w:rPr>
              <w:t>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A677FE"/>
    <w:sdt>
      <w:sdtPr>
        <w:id w:val="1730264215"/>
        <w:placeholder>
          <w:docPart w:val="0EB1B8F05CA24383A79BF54B418618B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500B21" w:rsidP="0026105D">
      <w:pPr>
        <w:pStyle w:val="Subtitle"/>
      </w:pPr>
      <w:r>
        <w:rPr>
          <w:lang w:val="en-CA"/>
        </w:rPr>
        <w:t>Sprint 1 – Sprint backlog</w:t>
      </w:r>
      <w:r w:rsidR="0026105D">
        <w:t xml:space="preserve"> </w:t>
      </w:r>
    </w:p>
    <w:p w:rsidR="0026105D" w:rsidRDefault="00613F72" w:rsidP="0026105D">
      <w:r>
        <w:rPr>
          <w:b/>
        </w:rPr>
        <w:t>Sprint Backlog Meeting Held</w:t>
      </w:r>
      <w:r w:rsidR="0026105D">
        <w:t xml:space="preserve">: Jan </w:t>
      </w:r>
      <w:r w:rsidR="00DC10A3">
        <w:t>15</w:t>
      </w:r>
      <w:r w:rsidR="0026105D" w:rsidRPr="00882E07">
        <w:rPr>
          <w:vertAlign w:val="superscript"/>
        </w:rPr>
        <w:t>th</w:t>
      </w:r>
      <w:r w:rsidR="0087603D">
        <w:t xml:space="preserve"> 2015 - 18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3446"/>
        <w:gridCol w:w="3358"/>
      </w:tblGrid>
      <w:tr w:rsidR="0026105D" w:rsidTr="004D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55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F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551" w:type="dxa"/>
            <w:vAlign w:val="center"/>
          </w:tcPr>
          <w:p w:rsidR="0026105D" w:rsidRPr="004D5715" w:rsidRDefault="0024549A" w:rsidP="004D5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>:</w:t>
            </w:r>
            <w:r w:rsidR="00895049" w:rsidRPr="004D5715">
              <w:rPr>
                <w:b/>
              </w:rPr>
              <w:t xml:space="preserve"> </w:t>
            </w:r>
            <w:r w:rsidRPr="004D5715">
              <w:rPr>
                <w:b/>
              </w:rPr>
              <w:t>Administration</w:t>
            </w:r>
          </w:p>
        </w:tc>
        <w:tc>
          <w:tcPr>
            <w:tcW w:w="3446" w:type="dxa"/>
            <w:vAlign w:val="center"/>
          </w:tcPr>
          <w:p w:rsidR="0024549A" w:rsidRDefault="00A93B8E" w:rsidP="00A93B8E">
            <w:pPr>
              <w:pStyle w:val="ListParagraph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asks: h</w:t>
            </w:r>
            <w:r w:rsidR="0024549A">
              <w:t>ow are we going to manage this with our product backlog?</w:t>
            </w:r>
          </w:p>
        </w:tc>
        <w:tc>
          <w:tcPr>
            <w:tcW w:w="3358" w:type="dxa"/>
            <w:vAlign w:val="center"/>
          </w:tcPr>
          <w:p w:rsidR="0026105D" w:rsidRDefault="0024549A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to create a Sprint Backlog within the same excel document as our Product Backlog.</w:t>
            </w:r>
          </w:p>
        </w:tc>
      </w:tr>
      <w:tr w:rsidR="0026105D" w:rsidTr="000F5D02">
        <w:trPr>
          <w:trHeight w:val="2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551" w:type="dxa"/>
            <w:vAlign w:val="center"/>
          </w:tcPr>
          <w:p w:rsidR="0026105D" w:rsidRPr="004D5715" w:rsidRDefault="00895049" w:rsidP="0089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>:</w:t>
            </w:r>
            <w:r w:rsidRPr="004D5715">
              <w:rPr>
                <w:b/>
              </w:rPr>
              <w:t xml:space="preserve"> Headings</w:t>
            </w:r>
          </w:p>
        </w:tc>
        <w:tc>
          <w:tcPr>
            <w:tcW w:w="3446" w:type="dxa"/>
            <w:vAlign w:val="center"/>
          </w:tcPr>
          <w:p w:rsidR="0026105D" w:rsidRDefault="00783DB6" w:rsidP="00783DB6">
            <w:pPr>
              <w:pStyle w:val="ListParagraph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discusses w</w:t>
            </w:r>
            <w:r w:rsidR="00895049">
              <w:t>hat columns are we going to need for our Sprint Backlog</w:t>
            </w:r>
          </w:p>
        </w:tc>
        <w:tc>
          <w:tcPr>
            <w:tcW w:w="3358" w:type="dxa"/>
            <w:vAlign w:val="center"/>
          </w:tcPr>
          <w:p w:rsidR="0026105D" w:rsidRDefault="00895049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to research what the columns are required.</w:t>
            </w:r>
          </w:p>
        </w:tc>
      </w:tr>
      <w:tr w:rsidR="0026105D" w:rsidTr="000F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551" w:type="dxa"/>
            <w:vAlign w:val="center"/>
          </w:tcPr>
          <w:p w:rsidR="0026105D" w:rsidRPr="004D5715" w:rsidRDefault="00895049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</w:p>
        </w:tc>
        <w:tc>
          <w:tcPr>
            <w:tcW w:w="3446" w:type="dxa"/>
            <w:vAlign w:val="center"/>
          </w:tcPr>
          <w:p w:rsidR="0026105D" w:rsidRDefault="00A507E8" w:rsidP="00A507E8">
            <w:pPr>
              <w:pStyle w:val="ListParagraph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p</w:t>
            </w:r>
            <w:r w:rsidR="00CE62D5">
              <w:t>redicted what user stories we could handle in one sprint.</w:t>
            </w:r>
          </w:p>
        </w:tc>
        <w:tc>
          <w:tcPr>
            <w:tcW w:w="3358" w:type="dxa"/>
            <w:vAlign w:val="center"/>
          </w:tcPr>
          <w:p w:rsidR="0026105D" w:rsidRDefault="00CE62D5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Together we </w:t>
            </w:r>
            <w:r w:rsidR="00442250">
              <w:t>made tasks for each user story.</w:t>
            </w:r>
          </w:p>
        </w:tc>
      </w:tr>
      <w:tr w:rsidR="0026105D" w:rsidTr="000F5D02">
        <w:trPr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551" w:type="dxa"/>
            <w:vAlign w:val="center"/>
          </w:tcPr>
          <w:p w:rsidR="0026105D" w:rsidRPr="004D5715" w:rsidRDefault="004422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 xml:space="preserve">:  </w:t>
            </w:r>
            <w:r w:rsidRPr="004D5715">
              <w:rPr>
                <w:b/>
              </w:rPr>
              <w:t>Finalization</w:t>
            </w:r>
          </w:p>
        </w:tc>
        <w:tc>
          <w:tcPr>
            <w:tcW w:w="3446" w:type="dxa"/>
            <w:vAlign w:val="center"/>
          </w:tcPr>
          <w:p w:rsidR="0026105D" w:rsidRDefault="00B0252D" w:rsidP="00B0252D">
            <w:pPr>
              <w:pStyle w:val="ListParagraph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</w:t>
            </w:r>
            <w:r w:rsidR="00442250">
              <w:t>iscussed what the final draft will look like.</w:t>
            </w:r>
          </w:p>
        </w:tc>
        <w:tc>
          <w:tcPr>
            <w:tcW w:w="3358" w:type="dxa"/>
            <w:vAlign w:val="center"/>
          </w:tcPr>
          <w:p w:rsidR="0026105D" w:rsidRDefault="00442250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take all information and create a first draft of the Sprint Backlog</w:t>
            </w:r>
            <w:r w:rsidR="00F9387C">
              <w:t>.</w:t>
            </w:r>
          </w:p>
        </w:tc>
      </w:tr>
      <w:tr w:rsidR="0026105D" w:rsidTr="004D5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26105D" w:rsidRPr="00457217" w:rsidRDefault="005F70BD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19: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sdt>
      <w:sdtPr>
        <w:id w:val="-1449473247"/>
        <w:placeholder>
          <w:docPart w:val="6AC50A3C756C4A04AD5364D9FA5230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AD4006" w:rsidP="0026105D">
      <w:pPr>
        <w:pStyle w:val="Subtitle"/>
      </w:pPr>
      <w:r>
        <w:rPr>
          <w:lang w:val="en-CA"/>
        </w:rPr>
        <w:t>Sprint 1 – official sprint planning</w:t>
      </w:r>
    </w:p>
    <w:p w:rsidR="0026105D" w:rsidRDefault="0026105D" w:rsidP="0026105D">
      <w:r w:rsidRPr="009F1AC2">
        <w:rPr>
          <w:b/>
        </w:rPr>
        <w:t>Sprint Planning</w:t>
      </w:r>
      <w:r w:rsidR="00195227">
        <w:rPr>
          <w:b/>
        </w:rPr>
        <w:t xml:space="preserve"> Meeting Held</w:t>
      </w:r>
      <w:r w:rsidR="00141568">
        <w:t>: Jan 20</w:t>
      </w:r>
      <w:r w:rsidRPr="00882E07">
        <w:rPr>
          <w:vertAlign w:val="superscript"/>
        </w:rPr>
        <w:t>th</w:t>
      </w:r>
      <w:r w:rsidR="008D28C1">
        <w:t xml:space="preserve"> 2015 - 17</w:t>
      </w:r>
      <w:r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3446"/>
        <w:gridCol w:w="4067"/>
      </w:tblGrid>
      <w:tr w:rsidR="0026105D" w:rsidTr="00BD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1984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4067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7D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1984" w:type="dxa"/>
            <w:vAlign w:val="center"/>
          </w:tcPr>
          <w:p w:rsidR="0026105D" w:rsidRPr="00BD46A0" w:rsidRDefault="00AD4006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AB0132">
              <w:rPr>
                <w:b/>
              </w:rPr>
              <w:t>: General</w:t>
            </w:r>
          </w:p>
        </w:tc>
        <w:tc>
          <w:tcPr>
            <w:tcW w:w="3446" w:type="dxa"/>
            <w:vAlign w:val="center"/>
          </w:tcPr>
          <w:p w:rsidR="0026105D" w:rsidRDefault="00AD4006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Sprint Planning Meeting</w:t>
            </w:r>
          </w:p>
        </w:tc>
        <w:tc>
          <w:tcPr>
            <w:tcW w:w="4067" w:type="dxa"/>
            <w:vAlign w:val="center"/>
          </w:tcPr>
          <w:p w:rsidR="0026105D" w:rsidRDefault="00AD4006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tasks to all members of the group</w:t>
            </w:r>
          </w:p>
        </w:tc>
      </w:tr>
      <w:tr w:rsidR="0026105D" w:rsidTr="00572B2B">
        <w:trPr>
          <w:trHeight w:val="3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1984" w:type="dxa"/>
            <w:vAlign w:val="center"/>
          </w:tcPr>
          <w:p w:rsidR="0026105D" w:rsidRPr="00BD46A0" w:rsidRDefault="0052766D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Subject Matter: </w:t>
            </w:r>
            <w:r w:rsidR="00DA10C9" w:rsidRPr="00BD46A0">
              <w:rPr>
                <w:b/>
              </w:rPr>
              <w:t>Experts</w:t>
            </w:r>
          </w:p>
        </w:tc>
        <w:tc>
          <w:tcPr>
            <w:tcW w:w="3446" w:type="dxa"/>
            <w:vAlign w:val="center"/>
          </w:tcPr>
          <w:p w:rsidR="0026105D" w:rsidRDefault="00DA10C9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Discussed </w:t>
            </w:r>
            <w:r w:rsidR="00825B2B">
              <w:t>member’s</w:t>
            </w:r>
            <w:r>
              <w:t xml:space="preserve"> roles within the organization and how this affects our sprint planning.</w:t>
            </w:r>
          </w:p>
        </w:tc>
        <w:tc>
          <w:tcPr>
            <w:tcW w:w="4067" w:type="dxa"/>
            <w:vAlign w:val="center"/>
          </w:tcPr>
          <w:p w:rsidR="0026105D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will now be the Web layer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will now be the Business Layer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Merhnaz will now be the Database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will now the overall testing expert.</w:t>
            </w:r>
          </w:p>
        </w:tc>
      </w:tr>
      <w:tr w:rsidR="0026105D" w:rsidTr="007D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1984" w:type="dxa"/>
            <w:vAlign w:val="center"/>
          </w:tcPr>
          <w:p w:rsidR="0026105D" w:rsidRPr="00BD46A0" w:rsidRDefault="008F6646" w:rsidP="00527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52766D">
              <w:rPr>
                <w:b/>
              </w:rPr>
              <w:t xml:space="preserve">: </w:t>
            </w:r>
            <w:r w:rsidRPr="00BD46A0">
              <w:rPr>
                <w:b/>
              </w:rPr>
              <w:t>Story Points</w:t>
            </w:r>
          </w:p>
        </w:tc>
        <w:tc>
          <w:tcPr>
            <w:tcW w:w="3446" w:type="dxa"/>
            <w:vAlign w:val="center"/>
          </w:tcPr>
          <w:p w:rsidR="0026105D" w:rsidRDefault="00572B2B" w:rsidP="00572B2B">
            <w:pPr>
              <w:pStyle w:val="ListParagraph"/>
              <w:numPr>
                <w:ilvl w:val="0"/>
                <w:numId w:val="11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Team </w:t>
            </w:r>
            <w:r w:rsidR="008F6646">
              <w:t>assigned</w:t>
            </w:r>
            <w:r>
              <w:t xml:space="preserve"> tasks </w:t>
            </w:r>
            <w:r w:rsidR="00286C2C">
              <w:t>and discussed</w:t>
            </w:r>
            <w:r w:rsidR="008F6646">
              <w:t xml:space="preserve"> story points for each task.</w:t>
            </w:r>
          </w:p>
        </w:tc>
        <w:tc>
          <w:tcPr>
            <w:tcW w:w="4067" w:type="dxa"/>
            <w:vAlign w:val="center"/>
          </w:tcPr>
          <w:p w:rsidR="0026105D" w:rsidRDefault="008F6646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story points to all tasks</w:t>
            </w:r>
          </w:p>
        </w:tc>
      </w:tr>
      <w:tr w:rsidR="0026105D" w:rsidTr="007D25FA">
        <w:trPr>
          <w:trHeight w:val="1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1984" w:type="dxa"/>
            <w:vAlign w:val="center"/>
          </w:tcPr>
          <w:p w:rsidR="0026105D" w:rsidRPr="00BD46A0" w:rsidRDefault="00BF0A1F" w:rsidP="00527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52766D">
              <w:rPr>
                <w:b/>
              </w:rPr>
              <w:t xml:space="preserve">: </w:t>
            </w:r>
            <w:r w:rsidRPr="00BD46A0">
              <w:rPr>
                <w:b/>
              </w:rPr>
              <w:t>Administration</w:t>
            </w:r>
          </w:p>
        </w:tc>
        <w:tc>
          <w:tcPr>
            <w:tcW w:w="3446" w:type="dxa"/>
            <w:vAlign w:val="center"/>
          </w:tcPr>
          <w:p w:rsidR="0026105D" w:rsidRDefault="00BF0A1F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draft of sprint planning documentation is complete. We need to finalize this for submission.</w:t>
            </w:r>
          </w:p>
        </w:tc>
        <w:tc>
          <w:tcPr>
            <w:tcW w:w="4067" w:type="dxa"/>
            <w:vAlign w:val="center"/>
          </w:tcPr>
          <w:p w:rsidR="0026105D" w:rsidRDefault="00BF0A1F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take all information and draft a finalized version acceptable for submission.</w:t>
            </w:r>
          </w:p>
        </w:tc>
      </w:tr>
      <w:tr w:rsidR="0026105D" w:rsidTr="00BD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3716BE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18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sdt>
      <w:sdtPr>
        <w:id w:val="117111725"/>
        <w:placeholder>
          <w:docPart w:val="90DE848D0FBA4FDBBBDEAA0A902E240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52082F" w:rsidP="0026105D">
      <w:pPr>
        <w:pStyle w:val="Subtitle"/>
      </w:pPr>
      <w:r>
        <w:rPr>
          <w:lang w:val="en-CA"/>
        </w:rPr>
        <w:t>Sprint 1 – SCRUM MEETING #1</w:t>
      </w:r>
      <w:r w:rsidR="0026105D">
        <w:t xml:space="preserve"> </w:t>
      </w:r>
    </w:p>
    <w:p w:rsidR="0026105D" w:rsidRDefault="0052082F" w:rsidP="0026105D">
      <w:r>
        <w:rPr>
          <w:b/>
        </w:rPr>
        <w:t>Scrum Meeting Held</w:t>
      </w:r>
      <w:r w:rsidR="009262F8">
        <w:t>: Jan 22</w:t>
      </w:r>
      <w:r w:rsidR="009262F8" w:rsidRPr="009262F8">
        <w:rPr>
          <w:vertAlign w:val="superscript"/>
        </w:rPr>
        <w:t>nd</w:t>
      </w:r>
      <w:r w:rsidR="009262F8">
        <w:t xml:space="preserve"> 2015 - 18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3969"/>
        <w:gridCol w:w="3129"/>
      </w:tblGrid>
      <w:tr w:rsidR="0026105D" w:rsidTr="001A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55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96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12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77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Source Control</w:t>
            </w:r>
          </w:p>
        </w:tc>
        <w:tc>
          <w:tcPr>
            <w:tcW w:w="3969" w:type="dxa"/>
            <w:vAlign w:val="center"/>
          </w:tcPr>
          <w:p w:rsidR="0026105D" w:rsidRDefault="00575262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confirmation</w:t>
            </w:r>
            <w:r w:rsidR="0095081C">
              <w:t>:</w:t>
            </w:r>
            <w:r w:rsidR="00F7725F">
              <w:t xml:space="preserve"> </w:t>
            </w:r>
            <w:r w:rsidR="00E35C0D">
              <w:t xml:space="preserve">has </w:t>
            </w:r>
            <w:r w:rsidR="00BC5505">
              <w:t>everyone install the source control software?</w:t>
            </w:r>
          </w:p>
          <w:p w:rsidR="00BC5505" w:rsidRDefault="00BC5505" w:rsidP="001A58B4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5505" w:rsidRDefault="00987914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raised the question about using the built in Git for windows</w:t>
            </w:r>
            <w:r w:rsidR="003764B5">
              <w:t>. There appears to be issues using this with GitHub.</w:t>
            </w:r>
          </w:p>
        </w:tc>
        <w:tc>
          <w:tcPr>
            <w:tcW w:w="3129" w:type="dxa"/>
            <w:vAlign w:val="center"/>
          </w:tcPr>
          <w:p w:rsidR="00BC5505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for Windows will now be our solution for source control. All members will now switch to this.</w:t>
            </w:r>
          </w:p>
        </w:tc>
      </w:tr>
      <w:tr w:rsidR="0026105D" w:rsidTr="007714EC">
        <w:trPr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Solution Development</w:t>
            </w:r>
          </w:p>
        </w:tc>
        <w:tc>
          <w:tcPr>
            <w:tcW w:w="3969" w:type="dxa"/>
            <w:vAlign w:val="center"/>
          </w:tcPr>
          <w:p w:rsidR="0026105D" w:rsidRDefault="003764B5" w:rsidP="003764B5">
            <w:pPr>
              <w:pStyle w:val="ListParagraph"/>
              <w:numPr>
                <w:ilvl w:val="0"/>
                <w:numId w:val="1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confirmation: w</w:t>
            </w:r>
            <w:r w:rsidR="00BC5505">
              <w:t>hat kind of project is this and who is going to create the first solution to commit?</w:t>
            </w:r>
          </w:p>
        </w:tc>
        <w:tc>
          <w:tcPr>
            <w:tcW w:w="312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will create the new ASP.NET Solution with the agreed architecture.</w:t>
            </w:r>
          </w:p>
        </w:tc>
      </w:tr>
      <w:tr w:rsidR="0026105D" w:rsidTr="0077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Testing</w:t>
            </w:r>
          </w:p>
        </w:tc>
        <w:tc>
          <w:tcPr>
            <w:tcW w:w="396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Problems testing this on different computers.</w:t>
            </w:r>
          </w:p>
        </w:tc>
        <w:tc>
          <w:tcPr>
            <w:tcW w:w="312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will research what the compatibility issues that arose and report back.</w:t>
            </w:r>
          </w:p>
        </w:tc>
      </w:tr>
      <w:tr w:rsidR="0026105D" w:rsidTr="008A0A4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vAlign w:val="center"/>
          </w:tcPr>
          <w:p w:rsidR="0026105D" w:rsidRPr="00457217" w:rsidRDefault="00C87B94" w:rsidP="00C87B94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19: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sdt>
      <w:sdtPr>
        <w:id w:val="1308202341"/>
        <w:placeholder>
          <w:docPart w:val="5C3F20BACC4F4B2B93E325C10B9238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8C3161" w:rsidP="0026105D">
      <w:pPr>
        <w:pStyle w:val="Subtitle"/>
      </w:pPr>
      <w:r>
        <w:rPr>
          <w:lang w:val="en-CA"/>
        </w:rPr>
        <w:t>Sprint 1 – SCRUM MEETING #2</w:t>
      </w:r>
      <w:r w:rsidR="0026105D">
        <w:t xml:space="preserve"> </w:t>
      </w:r>
    </w:p>
    <w:p w:rsidR="0026105D" w:rsidRDefault="008C3161" w:rsidP="0026105D">
      <w:r>
        <w:rPr>
          <w:b/>
        </w:rPr>
        <w:t>Scrum Meeting Held:</w:t>
      </w:r>
      <w:r>
        <w:t xml:space="preserve"> Jan 27</w:t>
      </w:r>
      <w:r w:rsidR="0026105D" w:rsidRPr="00882E07">
        <w:rPr>
          <w:vertAlign w:val="superscript"/>
        </w:rPr>
        <w:t>th</w:t>
      </w:r>
      <w:r>
        <w:t xml:space="preserve"> 2015 - 16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3446"/>
        <w:gridCol w:w="3358"/>
      </w:tblGrid>
      <w:tr w:rsidR="0026105D" w:rsidTr="00F6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835" w:type="dxa"/>
            <w:vAlign w:val="center"/>
          </w:tcPr>
          <w:p w:rsidR="0026105D" w:rsidRPr="00F6741F" w:rsidRDefault="005C5A57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Design</w:t>
            </w:r>
          </w:p>
        </w:tc>
        <w:tc>
          <w:tcPr>
            <w:tcW w:w="3446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Mehrnaz’s database does not work on all of our computers.</w:t>
            </w:r>
          </w:p>
        </w:tc>
        <w:tc>
          <w:tcPr>
            <w:tcW w:w="3358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to research why this is.</w:t>
            </w:r>
          </w:p>
        </w:tc>
      </w:tr>
      <w:tr w:rsidR="0026105D" w:rsidTr="001E0FB2">
        <w:trPr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835" w:type="dxa"/>
            <w:vAlign w:val="center"/>
          </w:tcPr>
          <w:p w:rsidR="0026105D" w:rsidRPr="00F6741F" w:rsidRDefault="005C5A57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Conflict</w:t>
            </w:r>
          </w:p>
        </w:tc>
        <w:tc>
          <w:tcPr>
            <w:tcW w:w="3446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has reported that the compatability issue is due because some members are using SQL Server 2012.</w:t>
            </w:r>
          </w:p>
        </w:tc>
        <w:tc>
          <w:tcPr>
            <w:tcW w:w="3358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are now switching to SQL Server 2012</w:t>
            </w:r>
            <w:r w:rsidR="00196954">
              <w:t>.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835" w:type="dxa"/>
            <w:vAlign w:val="center"/>
          </w:tcPr>
          <w:p w:rsidR="0026105D" w:rsidRPr="00F6741F" w:rsidRDefault="002E5172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Design</w:t>
            </w:r>
          </w:p>
        </w:tc>
        <w:tc>
          <w:tcPr>
            <w:tcW w:w="3446" w:type="dxa"/>
            <w:vAlign w:val="center"/>
          </w:tcPr>
          <w:p w:rsidR="0026105D" w:rsidRDefault="002E5172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members discussed the database design models, represented on a white board. </w:t>
            </w:r>
          </w:p>
        </w:tc>
        <w:tc>
          <w:tcPr>
            <w:tcW w:w="3358" w:type="dxa"/>
            <w:vAlign w:val="center"/>
          </w:tcPr>
          <w:p w:rsidR="0026105D" w:rsidRDefault="002E5172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to take pictures of the white board and distribute </w:t>
            </w:r>
            <w:r w:rsidR="000259F0">
              <w:t>ASAP</w:t>
            </w:r>
            <w:r>
              <w:t>.</w:t>
            </w:r>
          </w:p>
        </w:tc>
      </w:tr>
      <w:tr w:rsidR="0026105D" w:rsidTr="001E0FB2">
        <w:trPr>
          <w:trHeight w:val="2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835" w:type="dxa"/>
            <w:vAlign w:val="center"/>
          </w:tcPr>
          <w:p w:rsidR="0026105D" w:rsidRPr="00F6741F" w:rsidRDefault="00267EC9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Relationship</w:t>
            </w:r>
          </w:p>
        </w:tc>
        <w:tc>
          <w:tcPr>
            <w:tcW w:w="3446" w:type="dxa"/>
            <w:vAlign w:val="center"/>
          </w:tcPr>
          <w:p w:rsidR="00267EC9" w:rsidRDefault="00267EC9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discussed how the relationships will work: Children have Parents or Parents have Children?</w:t>
            </w:r>
          </w:p>
          <w:p w:rsidR="00267EC9" w:rsidRDefault="00267EC9" w:rsidP="00F6741F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EC9" w:rsidRDefault="00267EC9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Committee </w:t>
            </w:r>
            <w:r w:rsidR="009A525E">
              <w:t>agreed upon database relationship design.</w:t>
            </w:r>
          </w:p>
        </w:tc>
        <w:tc>
          <w:tcPr>
            <w:tcW w:w="3358" w:type="dxa"/>
            <w:vAlign w:val="center"/>
          </w:tcPr>
          <w:p w:rsidR="0026105D" w:rsidRDefault="009A525E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Mehrnaz to implement this and commit to source control.</w:t>
            </w:r>
          </w:p>
        </w:tc>
      </w:tr>
      <w:tr w:rsidR="0026105D" w:rsidTr="00F6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26105D" w:rsidRPr="00457217" w:rsidRDefault="008C3161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17</w:t>
            </w:r>
            <w:r w:rsidR="00F92A04">
              <w:rPr>
                <w:b/>
                <w:i w:val="0"/>
                <w:color w:val="auto"/>
                <w:sz w:val="28"/>
              </w:rPr>
              <w:t>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A677FE"/>
    <w:sdt>
      <w:sdtPr>
        <w:id w:val="-1593694203"/>
        <w:placeholder>
          <w:docPart w:val="BB8617B918C14CE5BA4744C1B1A1A6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26105D" w:rsidP="0026105D">
      <w:pPr>
        <w:pStyle w:val="Subtitle"/>
      </w:pPr>
      <w:r>
        <w:rPr>
          <w:lang w:val="en-CA"/>
        </w:rPr>
        <w:t xml:space="preserve">Sprint 1 – </w:t>
      </w:r>
      <w:r w:rsidR="001907BD">
        <w:rPr>
          <w:lang w:val="en-CA"/>
        </w:rPr>
        <w:t>Scrum meeting #3</w:t>
      </w:r>
      <w:r>
        <w:t xml:space="preserve"> </w:t>
      </w:r>
    </w:p>
    <w:p w:rsidR="0026105D" w:rsidRDefault="008B2461" w:rsidP="0026105D">
      <w:r>
        <w:rPr>
          <w:b/>
        </w:rPr>
        <w:t>Scrum Meeting Held</w:t>
      </w:r>
      <w:r w:rsidR="003D1FD8">
        <w:rPr>
          <w:b/>
        </w:rPr>
        <w:t>:</w:t>
      </w:r>
      <w:r w:rsidR="0026105D">
        <w:t xml:space="preserve"> Jan </w:t>
      </w:r>
      <w:r w:rsidR="00243C37">
        <w:t>29</w:t>
      </w:r>
      <w:r w:rsidR="0026105D" w:rsidRPr="00882E07">
        <w:rPr>
          <w:vertAlign w:val="superscript"/>
        </w:rPr>
        <w:t>th</w:t>
      </w:r>
      <w:r w:rsidR="001B1C21">
        <w:t xml:space="preserve"> 2015 - 19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446"/>
        <w:gridCol w:w="3358"/>
      </w:tblGrid>
      <w:tr w:rsidR="0026105D" w:rsidTr="00E26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693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693" w:type="dxa"/>
            <w:vAlign w:val="center"/>
          </w:tcPr>
          <w:p w:rsidR="0026105D" w:rsidRPr="00E26F9B" w:rsidRDefault="00B5484C" w:rsidP="0068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Website De</w:t>
            </w:r>
            <w:r w:rsidR="006836BD" w:rsidRPr="00E26F9B">
              <w:rPr>
                <w:b/>
              </w:rPr>
              <w:t>velopment</w:t>
            </w:r>
          </w:p>
        </w:tc>
        <w:tc>
          <w:tcPr>
            <w:tcW w:w="3446" w:type="dxa"/>
            <w:vAlign w:val="center"/>
          </w:tcPr>
          <w:p w:rsidR="00E26F9B" w:rsidRDefault="00E26F9B" w:rsidP="00E26F9B">
            <w:pPr>
              <w:pStyle w:val="ListParagraph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4C" w:rsidRDefault="00B5484C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proposed that we should do separate projects for each website.</w:t>
            </w:r>
          </w:p>
          <w:p w:rsidR="00B5484C" w:rsidRDefault="00B5484C" w:rsidP="00E26F9B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4C" w:rsidRDefault="00B5484C" w:rsidP="00E26F9B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  <w:vAlign w:val="center"/>
          </w:tcPr>
          <w:p w:rsidR="0026105D" w:rsidRDefault="00B5484C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use separate views for each site instead of separate projects. Kevin to implement this.</w:t>
            </w:r>
          </w:p>
        </w:tc>
      </w:tr>
      <w:tr w:rsidR="0026105D" w:rsidTr="001E0FB2">
        <w:trPr>
          <w:trHeight w:val="2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693" w:type="dxa"/>
            <w:vAlign w:val="center"/>
          </w:tcPr>
          <w:p w:rsidR="0026105D" w:rsidRPr="00E26F9B" w:rsidRDefault="006836BD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Website Design</w:t>
            </w:r>
          </w:p>
        </w:tc>
        <w:tc>
          <w:tcPr>
            <w:tcW w:w="3446" w:type="dxa"/>
            <w:vAlign w:val="center"/>
          </w:tcPr>
          <w:p w:rsidR="0026105D" w:rsidRDefault="006836BD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proposed the use of the foundation.css for our website design. Members agree.</w:t>
            </w:r>
          </w:p>
        </w:tc>
        <w:tc>
          <w:tcPr>
            <w:tcW w:w="3358" w:type="dxa"/>
            <w:vAlign w:val="center"/>
          </w:tcPr>
          <w:p w:rsidR="0026105D" w:rsidRDefault="006836BD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to implement the agreed style</w:t>
            </w:r>
            <w:r w:rsidR="009654EF">
              <w:t xml:space="preserve"> </w:t>
            </w:r>
            <w:r>
              <w:t>sheet.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693" w:type="dxa"/>
            <w:vAlign w:val="center"/>
          </w:tcPr>
          <w:p w:rsidR="0026105D" w:rsidRPr="00E26F9B" w:rsidRDefault="005E1CEF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Front End GUI</w:t>
            </w:r>
          </w:p>
        </w:tc>
        <w:tc>
          <w:tcPr>
            <w:tcW w:w="3446" w:type="dxa"/>
            <w:vAlign w:val="center"/>
          </w:tcPr>
          <w:p w:rsidR="0026105D" w:rsidRDefault="005E1CEF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proposed that we should use a Windows Forms Application instead of a website for the employees to alter data.</w:t>
            </w:r>
          </w:p>
        </w:tc>
        <w:tc>
          <w:tcPr>
            <w:tcW w:w="3358" w:type="dxa"/>
            <w:vAlign w:val="center"/>
          </w:tcPr>
          <w:p w:rsidR="0026105D" w:rsidRDefault="005E1CEF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Kevin’s idea was denied. All user interfaces will be a web based design.</w:t>
            </w:r>
            <w:r w:rsidR="00BC67DB">
              <w:t xml:space="preserve"> Kevin to </w:t>
            </w:r>
            <w:r w:rsidR="00321549">
              <w:t>implement.</w:t>
            </w:r>
          </w:p>
        </w:tc>
      </w:tr>
      <w:tr w:rsidR="0026105D" w:rsidTr="00E26F9B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E746EC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20: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sdt>
      <w:sdtPr>
        <w:id w:val="-1058170691"/>
        <w:placeholder>
          <w:docPart w:val="1C6A02BE99754A6692E8B4D830A84E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BF2954" w:rsidP="0026105D">
      <w:pPr>
        <w:pStyle w:val="Subtitle"/>
      </w:pPr>
      <w:r>
        <w:rPr>
          <w:lang w:val="en-CA"/>
        </w:rPr>
        <w:t>Sprint 1 – SCRUM MEETING #4</w:t>
      </w:r>
      <w:r w:rsidR="0026105D">
        <w:t xml:space="preserve"> </w:t>
      </w:r>
    </w:p>
    <w:p w:rsidR="0026105D" w:rsidRDefault="000F5B93" w:rsidP="0026105D">
      <w:r w:rsidRPr="000F5B93">
        <w:rPr>
          <w:b/>
        </w:rPr>
        <w:t>Scrum Meeting Held</w:t>
      </w:r>
      <w:r w:rsidR="0026105D" w:rsidRPr="000F5B93">
        <w:rPr>
          <w:b/>
        </w:rPr>
        <w:t>:</w:t>
      </w:r>
      <w:r>
        <w:t xml:space="preserve"> Feb 3</w:t>
      </w:r>
      <w:r w:rsidRPr="000F5B93">
        <w:rPr>
          <w:vertAlign w:val="superscript"/>
        </w:rPr>
        <w:t>rd</w:t>
      </w:r>
      <w:r>
        <w:t xml:space="preserve"> </w:t>
      </w:r>
      <w:r w:rsidR="0026105D">
        <w:t xml:space="preserve">2015 - </w:t>
      </w:r>
      <w:r>
        <w:t>16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3446"/>
        <w:gridCol w:w="3783"/>
      </w:tblGrid>
      <w:tr w:rsidR="0026105D" w:rsidTr="00845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26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783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268" w:type="dxa"/>
            <w:vAlign w:val="center"/>
          </w:tcPr>
          <w:p w:rsidR="0026105D" w:rsidRPr="00845348" w:rsidRDefault="00A4336E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Business Layer</w:t>
            </w:r>
          </w:p>
        </w:tc>
        <w:tc>
          <w:tcPr>
            <w:tcW w:w="3446" w:type="dxa"/>
            <w:vAlign w:val="center"/>
          </w:tcPr>
          <w:p w:rsidR="00A4336E" w:rsidRDefault="00A4336E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brought up the fact that we should serialize and deserialize all of our objects between layers. Group agrees.</w:t>
            </w:r>
          </w:p>
        </w:tc>
        <w:tc>
          <w:tcPr>
            <w:tcW w:w="3783" w:type="dxa"/>
            <w:vAlign w:val="center"/>
          </w:tcPr>
          <w:p w:rsidR="0026105D" w:rsidRDefault="00A4336E" w:rsidP="0084534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to implement this in the model and controller layers.</w:t>
            </w:r>
          </w:p>
        </w:tc>
      </w:tr>
      <w:tr w:rsidR="0026105D" w:rsidTr="00845348">
        <w:trPr>
          <w:trHeight w:val="2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268" w:type="dxa"/>
            <w:vAlign w:val="center"/>
          </w:tcPr>
          <w:p w:rsidR="0026105D" w:rsidRPr="00845348" w:rsidRDefault="003B1413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Test Data</w:t>
            </w:r>
          </w:p>
        </w:tc>
        <w:tc>
          <w:tcPr>
            <w:tcW w:w="3446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 brings up a good point that our database is not going to have the proper credentials for everyone. </w:t>
            </w:r>
          </w:p>
        </w:tc>
        <w:tc>
          <w:tcPr>
            <w:tcW w:w="3783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agrees one person will be incharge of logging in to test the database calls until we all have working database. Mehrnaz assigned.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268" w:type="dxa"/>
            <w:vAlign w:val="center"/>
          </w:tcPr>
          <w:p w:rsidR="0026105D" w:rsidRPr="00845348" w:rsidRDefault="003B1413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Scrum Meetings</w:t>
            </w:r>
          </w:p>
        </w:tc>
        <w:tc>
          <w:tcPr>
            <w:tcW w:w="3446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of meetings need to be placed in a document.</w:t>
            </w:r>
          </w:p>
        </w:tc>
        <w:tc>
          <w:tcPr>
            <w:tcW w:w="3783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assigned to create a meeting log in word.</w:t>
            </w:r>
            <w:r w:rsidR="007E5386">
              <w:t xml:space="preserve"> </w:t>
            </w:r>
          </w:p>
        </w:tc>
      </w:tr>
      <w:tr w:rsidR="0026105D" w:rsidTr="00845348">
        <w:trPr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268" w:type="dxa"/>
            <w:vAlign w:val="center"/>
          </w:tcPr>
          <w:p w:rsidR="0026105D" w:rsidRPr="00845348" w:rsidRDefault="007E5386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Web Design</w:t>
            </w:r>
          </w:p>
        </w:tc>
        <w:tc>
          <w:tcPr>
            <w:tcW w:w="3446" w:type="dxa"/>
            <w:vAlign w:val="center"/>
          </w:tcPr>
          <w:p w:rsidR="0026105D" w:rsidRDefault="007E5386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has finished the web layer basic design. To go further, nick is deciding to create a more View/Controller model for the pages.</w:t>
            </w:r>
          </w:p>
        </w:tc>
        <w:tc>
          <w:tcPr>
            <w:tcW w:w="3783" w:type="dxa"/>
            <w:vAlign w:val="center"/>
          </w:tcPr>
          <w:p w:rsidR="0026105D" w:rsidRDefault="007E5386" w:rsidP="0084534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to enhance our current presentation layer setup.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0F5B93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17: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sdt>
      <w:sdtPr>
        <w:id w:val="-1145662499"/>
        <w:placeholder>
          <w:docPart w:val="8EF921BCF7F0479295B41C24F67BD3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B521FD" w:rsidP="0026105D">
      <w:pPr>
        <w:pStyle w:val="Subtitle"/>
      </w:pPr>
      <w:r>
        <w:rPr>
          <w:lang w:val="en-CA"/>
        </w:rPr>
        <w:t>Sprint 1 – SCRUM MEETING #5</w:t>
      </w:r>
      <w:r w:rsidR="0026105D">
        <w:t xml:space="preserve"> </w:t>
      </w:r>
    </w:p>
    <w:p w:rsidR="0026105D" w:rsidRDefault="00B521FD" w:rsidP="0026105D">
      <w:r w:rsidRPr="00B521FD">
        <w:rPr>
          <w:b/>
        </w:rPr>
        <w:t>Scrum Meeting Held</w:t>
      </w:r>
      <w:r w:rsidR="0026105D" w:rsidRPr="00B521FD">
        <w:rPr>
          <w:b/>
        </w:rPr>
        <w:t>:</w:t>
      </w:r>
      <w:r>
        <w:t xml:space="preserve"> Feb 5</w:t>
      </w:r>
      <w:r w:rsidRPr="00B521FD">
        <w:rPr>
          <w:vertAlign w:val="superscript"/>
        </w:rPr>
        <w:t>th</w:t>
      </w:r>
      <w:r>
        <w:t xml:space="preserve"> </w:t>
      </w:r>
      <w:r w:rsidR="0026105D">
        <w:t>2015 - 20:00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3261"/>
        <w:gridCol w:w="3119"/>
      </w:tblGrid>
      <w:tr w:rsidR="0026105D" w:rsidTr="000A2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26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11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Solution Testing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the solution comes built together, testing is needed to ensure communication between all layers.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to volunteer to test data being passed between layers. He will report back when finished.</w:t>
            </w:r>
          </w:p>
        </w:tc>
      </w:tr>
      <w:tr w:rsidR="0026105D" w:rsidTr="000A232C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Database Issues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Mehrnaz found that the database login is not working.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Mehrnaz to implement build in ASP login methods instead of creating our own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Management documents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documents need to be finished, due Friday 13</w:t>
            </w:r>
            <w:r w:rsidRPr="000A232C">
              <w:rPr>
                <w:vertAlign w:val="superscript"/>
              </w:rPr>
              <w:t>th</w:t>
            </w:r>
            <w:r>
              <w:t>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tasked to finish all documents and send to team for final review</w:t>
            </w:r>
          </w:p>
        </w:tc>
      </w:tr>
      <w:tr w:rsidR="0026105D" w:rsidTr="000A232C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835" w:type="dxa"/>
            <w:vAlign w:val="center"/>
          </w:tcPr>
          <w:p w:rsidR="0026105D" w:rsidRPr="000A232C" w:rsidRDefault="000A232C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Sprint Retro</w:t>
            </w:r>
          </w:p>
        </w:tc>
        <w:tc>
          <w:tcPr>
            <w:tcW w:w="3261" w:type="dxa"/>
            <w:vAlign w:val="center"/>
          </w:tcPr>
          <w:p w:rsidR="0026105D" w:rsidRDefault="007A73CA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agrees we should do sprint retro at his house.</w:t>
            </w:r>
          </w:p>
        </w:tc>
        <w:tc>
          <w:tcPr>
            <w:tcW w:w="3119" w:type="dxa"/>
            <w:vAlign w:val="center"/>
          </w:tcPr>
          <w:p w:rsidR="0026105D" w:rsidRDefault="007A73CA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will meet at his house for sprint retro.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6" w:type="dxa"/>
            <w:gridSpan w:val="4"/>
            <w:vAlign w:val="center"/>
          </w:tcPr>
          <w:p w:rsidR="0026105D" w:rsidRPr="00457217" w:rsidRDefault="00B521FD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21: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p w:rsidR="0026105D" w:rsidRDefault="0026105D" w:rsidP="00A677FE"/>
    <w:p w:rsidR="007A73CA" w:rsidRDefault="007A73CA" w:rsidP="00A677FE"/>
    <w:sdt>
      <w:sdtPr>
        <w:id w:val="753480416"/>
        <w:placeholder>
          <w:docPart w:val="F06329985C234A2AAE7D7F86C8AB26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011C0" w:rsidRDefault="008011C0" w:rsidP="008011C0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8011C0" w:rsidRDefault="00E134FB" w:rsidP="008011C0">
      <w:pPr>
        <w:pStyle w:val="Subtitle"/>
      </w:pPr>
      <w:r>
        <w:rPr>
          <w:lang w:val="en-CA"/>
        </w:rPr>
        <w:t>Sprint 1 – SPRINT RETRO</w:t>
      </w:r>
      <w:r w:rsidR="008011C0">
        <w:t xml:space="preserve"> </w:t>
      </w:r>
    </w:p>
    <w:p w:rsidR="008011C0" w:rsidRDefault="00E134FB" w:rsidP="008011C0">
      <w:r w:rsidRPr="00E134FB">
        <w:rPr>
          <w:b/>
        </w:rPr>
        <w:t>Sprint Retro Meeting Held</w:t>
      </w:r>
      <w:r w:rsidR="008011C0" w:rsidRPr="00E134FB">
        <w:rPr>
          <w:b/>
        </w:rPr>
        <w:t>:</w:t>
      </w:r>
      <w:r>
        <w:t xml:space="preserve"> Feb 10</w:t>
      </w:r>
      <w:r w:rsidRPr="00E134FB">
        <w:rPr>
          <w:vertAlign w:val="superscript"/>
        </w:rPr>
        <w:t>th</w:t>
      </w:r>
      <w:r>
        <w:t xml:space="preserve"> 2015 - 16</w:t>
      </w:r>
      <w:r w:rsidR="008011C0">
        <w:t>:00 @ Room F3002</w:t>
      </w:r>
    </w:p>
    <w:p w:rsidR="008011C0" w:rsidRPr="009F1AC2" w:rsidRDefault="008011C0" w:rsidP="008011C0">
      <w:pPr>
        <w:rPr>
          <w:i/>
        </w:rPr>
      </w:pPr>
      <w:r w:rsidRPr="009F1AC2">
        <w:rPr>
          <w:i/>
        </w:rPr>
        <w:t>Participants: Steve, Nick, Mehrnaz,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446"/>
        <w:gridCol w:w="3358"/>
      </w:tblGrid>
      <w:tr w:rsidR="008011C0" w:rsidTr="00E25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011C0" w:rsidRDefault="008011C0" w:rsidP="008A0A4E">
            <w:pPr>
              <w:jc w:val="center"/>
            </w:pPr>
            <w:r>
              <w:t>#</w:t>
            </w:r>
          </w:p>
        </w:tc>
        <w:tc>
          <w:tcPr>
            <w:tcW w:w="2693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011C0" w:rsidTr="004B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1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Database Hold up</w:t>
            </w:r>
          </w:p>
        </w:tc>
        <w:tc>
          <w:tcPr>
            <w:tcW w:w="3446" w:type="dxa"/>
            <w:vAlign w:val="center"/>
          </w:tcPr>
          <w:p w:rsidR="00494AAA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agrees that hitting the database in the beginning was a great blocker since it did not work properly.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should have made test data to mimic a database until this was finished.</w:t>
            </w:r>
          </w:p>
        </w:tc>
      </w:tr>
      <w:tr w:rsidR="008011C0" w:rsidTr="004B70C0">
        <w:trPr>
          <w:trHeight w:val="2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2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GitHub</w:t>
            </w:r>
            <w:r w:rsidR="00203A90" w:rsidRPr="00E25C81">
              <w:rPr>
                <w:b/>
              </w:rPr>
              <w:t xml:space="preserve"> Database</w:t>
            </w:r>
          </w:p>
        </w:tc>
        <w:tc>
          <w:tcPr>
            <w:tcW w:w="3446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has been causing issues with the local database.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no longer having a local database file. We will hit SQL Server immediately.</w:t>
            </w:r>
          </w:p>
        </w:tc>
      </w:tr>
      <w:tr w:rsidR="008011C0" w:rsidTr="004B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3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Timings.</w:t>
            </w:r>
          </w:p>
        </w:tc>
        <w:tc>
          <w:tcPr>
            <w:tcW w:w="3446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Management has been going very well. 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good communication between team members</w:t>
            </w:r>
            <w:r w:rsidR="004D1A8A">
              <w:t>.</w:t>
            </w:r>
          </w:p>
        </w:tc>
      </w:tr>
      <w:tr w:rsidR="008011C0" w:rsidTr="004B70C0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4</w:t>
            </w:r>
          </w:p>
        </w:tc>
        <w:tc>
          <w:tcPr>
            <w:tcW w:w="2693" w:type="dxa"/>
            <w:vAlign w:val="center"/>
          </w:tcPr>
          <w:p w:rsidR="008011C0" w:rsidRPr="00E25C81" w:rsidRDefault="008058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GitHub Conflicts</w:t>
            </w:r>
          </w:p>
          <w:p w:rsidR="00805850" w:rsidRPr="00E25C81" w:rsidRDefault="008058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6" w:type="dxa"/>
            <w:vAlign w:val="center"/>
          </w:tcPr>
          <w:p w:rsidR="008011C0" w:rsidRDefault="00203A90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causing conflicts when merging. </w:t>
            </w:r>
          </w:p>
        </w:tc>
        <w:tc>
          <w:tcPr>
            <w:tcW w:w="3358" w:type="dxa"/>
            <w:vAlign w:val="center"/>
          </w:tcPr>
          <w:p w:rsidR="008011C0" w:rsidRDefault="00203A90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rule: clean solution before commiting to ensure we don’t commit a file that is not needed.</w:t>
            </w:r>
          </w:p>
        </w:tc>
      </w:tr>
      <w:tr w:rsidR="008011C0" w:rsidTr="00E2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8011C0" w:rsidRPr="00457217" w:rsidRDefault="008011C0" w:rsidP="004306AB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 w:rsidRPr="00457217">
              <w:rPr>
                <w:b/>
                <w:i w:val="0"/>
                <w:color w:val="auto"/>
                <w:sz w:val="28"/>
              </w:rPr>
              <w:t>Adjourned: 1</w:t>
            </w:r>
            <w:r w:rsidR="004306AB">
              <w:rPr>
                <w:b/>
                <w:i w:val="0"/>
                <w:color w:val="auto"/>
                <w:sz w:val="28"/>
              </w:rPr>
              <w:t>7:</w:t>
            </w:r>
            <w:r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8011C0" w:rsidRDefault="008011C0" w:rsidP="004B70C0"/>
    <w:sectPr w:rsidR="008011C0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F1" w:rsidRDefault="007E17F1">
      <w:pPr>
        <w:spacing w:after="0" w:line="240" w:lineRule="auto"/>
      </w:pPr>
      <w:r>
        <w:separator/>
      </w:r>
    </w:p>
  </w:endnote>
  <w:endnote w:type="continuationSeparator" w:id="0">
    <w:p w:rsidR="007E17F1" w:rsidRDefault="007E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523" w:rsidRDefault="00587FD9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523" w:rsidRDefault="00E04523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E04523" w:rsidRDefault="00E04523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523" w:rsidRDefault="00587FD9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C6E6D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E04523" w:rsidRDefault="00587FD9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C6E6D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10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15E6B48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6160E3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5380A39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455f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F1" w:rsidRDefault="007E17F1">
      <w:pPr>
        <w:spacing w:after="0" w:line="240" w:lineRule="auto"/>
      </w:pPr>
      <w:r>
        <w:separator/>
      </w:r>
    </w:p>
  </w:footnote>
  <w:footnote w:type="continuationSeparator" w:id="0">
    <w:p w:rsidR="007E17F1" w:rsidRDefault="007E1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EE5"/>
    <w:multiLevelType w:val="hybridMultilevel"/>
    <w:tmpl w:val="D3FAA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006A"/>
    <w:multiLevelType w:val="hybridMultilevel"/>
    <w:tmpl w:val="21B232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06A80"/>
    <w:multiLevelType w:val="hybridMultilevel"/>
    <w:tmpl w:val="F6E207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15508"/>
    <w:multiLevelType w:val="hybridMultilevel"/>
    <w:tmpl w:val="DC4CD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D60FB"/>
    <w:multiLevelType w:val="hybridMultilevel"/>
    <w:tmpl w:val="921A6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96E63"/>
    <w:multiLevelType w:val="hybridMultilevel"/>
    <w:tmpl w:val="3F564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B7386"/>
    <w:multiLevelType w:val="hybridMultilevel"/>
    <w:tmpl w:val="6FB62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0089A"/>
    <w:multiLevelType w:val="hybridMultilevel"/>
    <w:tmpl w:val="43BC0BD4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E3B4E"/>
    <w:multiLevelType w:val="hybridMultilevel"/>
    <w:tmpl w:val="DAA6B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74B23"/>
    <w:multiLevelType w:val="hybridMultilevel"/>
    <w:tmpl w:val="385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74E3F"/>
    <w:multiLevelType w:val="hybridMultilevel"/>
    <w:tmpl w:val="1DD4A9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34F70"/>
    <w:multiLevelType w:val="hybridMultilevel"/>
    <w:tmpl w:val="8322431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50040"/>
    <w:multiLevelType w:val="hybridMultilevel"/>
    <w:tmpl w:val="87C64E3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90523"/>
    <w:multiLevelType w:val="hybridMultilevel"/>
    <w:tmpl w:val="2B2241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93398"/>
    <w:multiLevelType w:val="hybridMultilevel"/>
    <w:tmpl w:val="38C41F7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C3B3E"/>
    <w:multiLevelType w:val="hybridMultilevel"/>
    <w:tmpl w:val="CD140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368D7"/>
    <w:multiLevelType w:val="hybridMultilevel"/>
    <w:tmpl w:val="795677F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E2875"/>
    <w:multiLevelType w:val="hybridMultilevel"/>
    <w:tmpl w:val="82E4E4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84E78"/>
    <w:multiLevelType w:val="hybridMultilevel"/>
    <w:tmpl w:val="37AAF8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D701E"/>
    <w:multiLevelType w:val="hybridMultilevel"/>
    <w:tmpl w:val="092090C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94B8D"/>
    <w:multiLevelType w:val="hybridMultilevel"/>
    <w:tmpl w:val="4BEE55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A13B2"/>
    <w:multiLevelType w:val="hybridMultilevel"/>
    <w:tmpl w:val="78B076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C60E9"/>
    <w:multiLevelType w:val="hybridMultilevel"/>
    <w:tmpl w:val="394692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22"/>
  </w:num>
  <w:num w:numId="5">
    <w:abstractNumId w:val="18"/>
  </w:num>
  <w:num w:numId="6">
    <w:abstractNumId w:val="16"/>
  </w:num>
  <w:num w:numId="7">
    <w:abstractNumId w:val="17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19"/>
  </w:num>
  <w:num w:numId="13">
    <w:abstractNumId w:val="15"/>
  </w:num>
  <w:num w:numId="14">
    <w:abstractNumId w:val="13"/>
  </w:num>
  <w:num w:numId="15">
    <w:abstractNumId w:val="5"/>
  </w:num>
  <w:num w:numId="16">
    <w:abstractNumId w:val="10"/>
  </w:num>
  <w:num w:numId="17">
    <w:abstractNumId w:val="9"/>
  </w:num>
  <w:num w:numId="18">
    <w:abstractNumId w:val="11"/>
  </w:num>
  <w:num w:numId="19">
    <w:abstractNumId w:val="12"/>
  </w:num>
  <w:num w:numId="20">
    <w:abstractNumId w:val="3"/>
  </w:num>
  <w:num w:numId="21">
    <w:abstractNumId w:val="14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FE"/>
    <w:rsid w:val="000259F0"/>
    <w:rsid w:val="00033DFB"/>
    <w:rsid w:val="000A1838"/>
    <w:rsid w:val="000A232C"/>
    <w:rsid w:val="000A6921"/>
    <w:rsid w:val="000D21FB"/>
    <w:rsid w:val="000F5B93"/>
    <w:rsid w:val="000F5D02"/>
    <w:rsid w:val="00105DA0"/>
    <w:rsid w:val="00114A96"/>
    <w:rsid w:val="00141568"/>
    <w:rsid w:val="001907BD"/>
    <w:rsid w:val="00195227"/>
    <w:rsid w:val="00196954"/>
    <w:rsid w:val="001A31A4"/>
    <w:rsid w:val="001A58B4"/>
    <w:rsid w:val="001B1C21"/>
    <w:rsid w:val="001C0748"/>
    <w:rsid w:val="001C1845"/>
    <w:rsid w:val="001E0FB2"/>
    <w:rsid w:val="00203A90"/>
    <w:rsid w:val="00243C37"/>
    <w:rsid w:val="0024549A"/>
    <w:rsid w:val="0026105D"/>
    <w:rsid w:val="00263063"/>
    <w:rsid w:val="00267EC9"/>
    <w:rsid w:val="0027731D"/>
    <w:rsid w:val="00286C2C"/>
    <w:rsid w:val="002C2D9D"/>
    <w:rsid w:val="002E5172"/>
    <w:rsid w:val="002F5779"/>
    <w:rsid w:val="00321549"/>
    <w:rsid w:val="003346EF"/>
    <w:rsid w:val="003716BE"/>
    <w:rsid w:val="003764B5"/>
    <w:rsid w:val="0039513B"/>
    <w:rsid w:val="003B1413"/>
    <w:rsid w:val="003C450B"/>
    <w:rsid w:val="003C6E6D"/>
    <w:rsid w:val="003D1FD8"/>
    <w:rsid w:val="004306AB"/>
    <w:rsid w:val="00442250"/>
    <w:rsid w:val="00457217"/>
    <w:rsid w:val="00494AAA"/>
    <w:rsid w:val="004B70C0"/>
    <w:rsid w:val="004D1A8A"/>
    <w:rsid w:val="004D5715"/>
    <w:rsid w:val="00500B21"/>
    <w:rsid w:val="0052082F"/>
    <w:rsid w:val="0052766D"/>
    <w:rsid w:val="005377F2"/>
    <w:rsid w:val="00566B78"/>
    <w:rsid w:val="00572B2B"/>
    <w:rsid w:val="00575262"/>
    <w:rsid w:val="0057729A"/>
    <w:rsid w:val="00587FD9"/>
    <w:rsid w:val="005A0E8B"/>
    <w:rsid w:val="005C5A57"/>
    <w:rsid w:val="005D2755"/>
    <w:rsid w:val="005E1CEF"/>
    <w:rsid w:val="005F70BD"/>
    <w:rsid w:val="00613F72"/>
    <w:rsid w:val="006219C7"/>
    <w:rsid w:val="00663DFE"/>
    <w:rsid w:val="006666DF"/>
    <w:rsid w:val="006836BD"/>
    <w:rsid w:val="006A68CD"/>
    <w:rsid w:val="006E3424"/>
    <w:rsid w:val="00732931"/>
    <w:rsid w:val="007714EC"/>
    <w:rsid w:val="00783DB6"/>
    <w:rsid w:val="007A73CA"/>
    <w:rsid w:val="007C25CF"/>
    <w:rsid w:val="007D25FA"/>
    <w:rsid w:val="007E17F1"/>
    <w:rsid w:val="007E5386"/>
    <w:rsid w:val="008011C0"/>
    <w:rsid w:val="00805850"/>
    <w:rsid w:val="00825B2B"/>
    <w:rsid w:val="00844489"/>
    <w:rsid w:val="00845348"/>
    <w:rsid w:val="0087603D"/>
    <w:rsid w:val="00882E07"/>
    <w:rsid w:val="00895049"/>
    <w:rsid w:val="008B01E9"/>
    <w:rsid w:val="008B2461"/>
    <w:rsid w:val="008C2BCB"/>
    <w:rsid w:val="008C3161"/>
    <w:rsid w:val="008D28C1"/>
    <w:rsid w:val="008E1F31"/>
    <w:rsid w:val="008E4125"/>
    <w:rsid w:val="008F6646"/>
    <w:rsid w:val="00915889"/>
    <w:rsid w:val="0092307E"/>
    <w:rsid w:val="009262F8"/>
    <w:rsid w:val="00943743"/>
    <w:rsid w:val="0095081C"/>
    <w:rsid w:val="009654EF"/>
    <w:rsid w:val="00982B8A"/>
    <w:rsid w:val="00987914"/>
    <w:rsid w:val="00995A91"/>
    <w:rsid w:val="009A1994"/>
    <w:rsid w:val="009A525E"/>
    <w:rsid w:val="009C7F81"/>
    <w:rsid w:val="009F1AC2"/>
    <w:rsid w:val="009F5207"/>
    <w:rsid w:val="00A4336E"/>
    <w:rsid w:val="00A507E8"/>
    <w:rsid w:val="00A54525"/>
    <w:rsid w:val="00A677FE"/>
    <w:rsid w:val="00A87472"/>
    <w:rsid w:val="00A93B8E"/>
    <w:rsid w:val="00AB0132"/>
    <w:rsid w:val="00AD4006"/>
    <w:rsid w:val="00B0252D"/>
    <w:rsid w:val="00B36DC1"/>
    <w:rsid w:val="00B521FD"/>
    <w:rsid w:val="00B5484C"/>
    <w:rsid w:val="00B62E43"/>
    <w:rsid w:val="00B72897"/>
    <w:rsid w:val="00BB67F9"/>
    <w:rsid w:val="00BC5505"/>
    <w:rsid w:val="00BC67DB"/>
    <w:rsid w:val="00BD46A0"/>
    <w:rsid w:val="00BF0A1F"/>
    <w:rsid w:val="00BF2954"/>
    <w:rsid w:val="00C87B94"/>
    <w:rsid w:val="00CE62D5"/>
    <w:rsid w:val="00CF0750"/>
    <w:rsid w:val="00D528C0"/>
    <w:rsid w:val="00D62A53"/>
    <w:rsid w:val="00D812B1"/>
    <w:rsid w:val="00D83092"/>
    <w:rsid w:val="00D920FE"/>
    <w:rsid w:val="00DA10C9"/>
    <w:rsid w:val="00DC10A3"/>
    <w:rsid w:val="00DE25A2"/>
    <w:rsid w:val="00E04523"/>
    <w:rsid w:val="00E134FB"/>
    <w:rsid w:val="00E2556D"/>
    <w:rsid w:val="00E25C81"/>
    <w:rsid w:val="00E26F9B"/>
    <w:rsid w:val="00E317DC"/>
    <w:rsid w:val="00E338A4"/>
    <w:rsid w:val="00E35C0D"/>
    <w:rsid w:val="00E435A2"/>
    <w:rsid w:val="00E746EC"/>
    <w:rsid w:val="00EA5614"/>
    <w:rsid w:val="00F6741F"/>
    <w:rsid w:val="00F7725F"/>
    <w:rsid w:val="00F92A04"/>
    <w:rsid w:val="00F9387C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1F3CE-8DFA-4002-A47C-1661CC1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549E39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55F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55F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49E39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55F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5F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549E3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549E39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549E39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55F51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49E39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55F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8AB833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8AB833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A4F1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F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F1A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3622B96B954FDBBCD412B5C06E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D850E-19BD-4763-A66B-F19D377BD293}"/>
      </w:docPartPr>
      <w:docPartBody>
        <w:p w:rsidR="00454411" w:rsidRDefault="00C740A9">
          <w:pPr>
            <w:pStyle w:val="EA3622B96B954FDBBCD412B5C06E9E98"/>
          </w:pPr>
          <w:r>
            <w:t>[Type the document title]</w:t>
          </w:r>
        </w:p>
      </w:docPartBody>
    </w:docPart>
    <w:docPart>
      <w:docPartPr>
        <w:name w:val="30AFCE83A09546309C3163D30A09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1B36-9C2F-4EA0-BF38-FB82A1AE8F63}"/>
      </w:docPartPr>
      <w:docPartBody>
        <w:p w:rsidR="00454411" w:rsidRDefault="00125718" w:rsidP="00125718">
          <w:pPr>
            <w:pStyle w:val="30AFCE83A09546309C3163D30A099F60"/>
          </w:pPr>
          <w:r>
            <w:t>[Type the document title]</w:t>
          </w:r>
        </w:p>
      </w:docPartBody>
    </w:docPart>
    <w:docPart>
      <w:docPartPr>
        <w:name w:val="0EB1B8F05CA24383A79BF54B4186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DF59F-13CD-4C3F-8791-D19B9F9ABADB}"/>
      </w:docPartPr>
      <w:docPartBody>
        <w:p w:rsidR="00454411" w:rsidRDefault="00125718" w:rsidP="00125718">
          <w:pPr>
            <w:pStyle w:val="0EB1B8F05CA24383A79BF54B418618B3"/>
          </w:pPr>
          <w:r>
            <w:t>[Type the document title]</w:t>
          </w:r>
        </w:p>
      </w:docPartBody>
    </w:docPart>
    <w:docPart>
      <w:docPartPr>
        <w:name w:val="6AC50A3C756C4A04AD5364D9FA523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F9750-8F48-4FBD-A0E2-742630C31C40}"/>
      </w:docPartPr>
      <w:docPartBody>
        <w:p w:rsidR="00454411" w:rsidRDefault="00125718" w:rsidP="00125718">
          <w:pPr>
            <w:pStyle w:val="6AC50A3C756C4A04AD5364D9FA5230EC"/>
          </w:pPr>
          <w:r>
            <w:t>[Type the document title]</w:t>
          </w:r>
        </w:p>
      </w:docPartBody>
    </w:docPart>
    <w:docPart>
      <w:docPartPr>
        <w:name w:val="90DE848D0FBA4FDBBBDEAA0A902E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D196C-33C0-4D7A-B3C6-B76282E41715}"/>
      </w:docPartPr>
      <w:docPartBody>
        <w:p w:rsidR="00454411" w:rsidRDefault="00125718" w:rsidP="00125718">
          <w:pPr>
            <w:pStyle w:val="90DE848D0FBA4FDBBBDEAA0A902E240C"/>
          </w:pPr>
          <w:r>
            <w:t>[Type the document title]</w:t>
          </w:r>
        </w:p>
      </w:docPartBody>
    </w:docPart>
    <w:docPart>
      <w:docPartPr>
        <w:name w:val="5C3F20BACC4F4B2B93E325C10B92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2E97A-5556-402A-8912-CCAA4973C169}"/>
      </w:docPartPr>
      <w:docPartBody>
        <w:p w:rsidR="00454411" w:rsidRDefault="00125718" w:rsidP="00125718">
          <w:pPr>
            <w:pStyle w:val="5C3F20BACC4F4B2B93E325C10B9238F0"/>
          </w:pPr>
          <w:r>
            <w:t>[Type the document title]</w:t>
          </w:r>
        </w:p>
      </w:docPartBody>
    </w:docPart>
    <w:docPart>
      <w:docPartPr>
        <w:name w:val="BB8617B918C14CE5BA4744C1B1A1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192B-30DB-4CF6-9726-0F7EB83B63BE}"/>
      </w:docPartPr>
      <w:docPartBody>
        <w:p w:rsidR="00454411" w:rsidRDefault="00125718" w:rsidP="00125718">
          <w:pPr>
            <w:pStyle w:val="BB8617B918C14CE5BA4744C1B1A1A6AC"/>
          </w:pPr>
          <w:r>
            <w:t>[Type the document title]</w:t>
          </w:r>
        </w:p>
      </w:docPartBody>
    </w:docPart>
    <w:docPart>
      <w:docPartPr>
        <w:name w:val="1C6A02BE99754A6692E8B4D830A8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1E08B-9169-47B0-8A96-375CD753F0BB}"/>
      </w:docPartPr>
      <w:docPartBody>
        <w:p w:rsidR="00454411" w:rsidRDefault="00125718" w:rsidP="00125718">
          <w:pPr>
            <w:pStyle w:val="1C6A02BE99754A6692E8B4D830A84EF0"/>
          </w:pPr>
          <w:r>
            <w:t>[Type the document title]</w:t>
          </w:r>
        </w:p>
      </w:docPartBody>
    </w:docPart>
    <w:docPart>
      <w:docPartPr>
        <w:name w:val="8EF921BCF7F0479295B41C24F67B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41E15-A44A-4727-836E-05882B8A5EC8}"/>
      </w:docPartPr>
      <w:docPartBody>
        <w:p w:rsidR="00454411" w:rsidRDefault="00125718" w:rsidP="00125718">
          <w:pPr>
            <w:pStyle w:val="8EF921BCF7F0479295B41C24F67BD360"/>
          </w:pPr>
          <w:r>
            <w:t>[Type the document title]</w:t>
          </w:r>
        </w:p>
      </w:docPartBody>
    </w:docPart>
    <w:docPart>
      <w:docPartPr>
        <w:name w:val="F06329985C234A2AAE7D7F86C8AB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2E107-F77D-44E1-B8C2-81BD1BF7DE6E}"/>
      </w:docPartPr>
      <w:docPartBody>
        <w:p w:rsidR="00454411" w:rsidRDefault="00125718" w:rsidP="00125718">
          <w:pPr>
            <w:pStyle w:val="F06329985C234A2AAE7D7F86C8AB265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18"/>
    <w:rsid w:val="00125718"/>
    <w:rsid w:val="00454411"/>
    <w:rsid w:val="005C570E"/>
    <w:rsid w:val="007455C0"/>
    <w:rsid w:val="007E647E"/>
    <w:rsid w:val="00962FC7"/>
    <w:rsid w:val="00C545CD"/>
    <w:rsid w:val="00C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622B96B954FDBBCD412B5C06E9E98">
    <w:name w:val="EA3622B96B954FDBBCD412B5C06E9E98"/>
  </w:style>
  <w:style w:type="paragraph" w:customStyle="1" w:styleId="DB3630D1B32E4799A513A8C7F607FCB0">
    <w:name w:val="DB3630D1B32E4799A513A8C7F607FCB0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37BB8203EF7C47208F55E9B66C18B5F4">
    <w:name w:val="37BB8203EF7C47208F55E9B66C18B5F4"/>
  </w:style>
  <w:style w:type="paragraph" w:customStyle="1" w:styleId="7198D9E1C1FA4A74A1BB51B59200BCA3">
    <w:name w:val="7198D9E1C1FA4A74A1BB51B59200BCA3"/>
    <w:rsid w:val="00125718"/>
  </w:style>
  <w:style w:type="paragraph" w:customStyle="1" w:styleId="FAF4E6FCCAF747B59C0AF75806AC9614">
    <w:name w:val="FAF4E6FCCAF747B59C0AF75806AC9614"/>
    <w:rsid w:val="00125718"/>
  </w:style>
  <w:style w:type="paragraph" w:customStyle="1" w:styleId="FE2E4A1593AC44CE877EA0A76DFF2D7C">
    <w:name w:val="FE2E4A1593AC44CE877EA0A76DFF2D7C"/>
    <w:rsid w:val="00125718"/>
  </w:style>
  <w:style w:type="paragraph" w:customStyle="1" w:styleId="2C8942CF32B34C7E94FC9963E010E008">
    <w:name w:val="2C8942CF32B34C7E94FC9963E010E008"/>
    <w:rsid w:val="00125718"/>
  </w:style>
  <w:style w:type="paragraph" w:customStyle="1" w:styleId="6284EFABB4CB46FD9062D4BB3BA4C0C3">
    <w:name w:val="6284EFABB4CB46FD9062D4BB3BA4C0C3"/>
    <w:rsid w:val="00125718"/>
  </w:style>
  <w:style w:type="paragraph" w:customStyle="1" w:styleId="3EEBDC4446D7477F9C12DEC3A3C19DF1">
    <w:name w:val="3EEBDC4446D7477F9C12DEC3A3C19DF1"/>
    <w:rsid w:val="00125718"/>
  </w:style>
  <w:style w:type="paragraph" w:customStyle="1" w:styleId="F616C79FA50F45E582473C4B641FF0A9">
    <w:name w:val="F616C79FA50F45E582473C4B641FF0A9"/>
    <w:rsid w:val="00125718"/>
  </w:style>
  <w:style w:type="paragraph" w:customStyle="1" w:styleId="95FB11AE266040B4AD5507F3AFBD9B01">
    <w:name w:val="95FB11AE266040B4AD5507F3AFBD9B01"/>
    <w:rsid w:val="00125718"/>
  </w:style>
  <w:style w:type="paragraph" w:customStyle="1" w:styleId="4CBF31AE7808487C9793F77A2BE3D2DB">
    <w:name w:val="4CBF31AE7808487C9793F77A2BE3D2DB"/>
    <w:rsid w:val="00125718"/>
  </w:style>
  <w:style w:type="paragraph" w:customStyle="1" w:styleId="4CBCE13E395D4DBCAB262F431C64AB0D">
    <w:name w:val="4CBCE13E395D4DBCAB262F431C64AB0D"/>
    <w:rsid w:val="00125718"/>
  </w:style>
  <w:style w:type="paragraph" w:customStyle="1" w:styleId="30AFCE83A09546309C3163D30A099F60">
    <w:name w:val="30AFCE83A09546309C3163D30A099F60"/>
    <w:rsid w:val="00125718"/>
  </w:style>
  <w:style w:type="paragraph" w:customStyle="1" w:styleId="0EB1B8F05CA24383A79BF54B418618B3">
    <w:name w:val="0EB1B8F05CA24383A79BF54B418618B3"/>
    <w:rsid w:val="00125718"/>
  </w:style>
  <w:style w:type="paragraph" w:customStyle="1" w:styleId="6AC50A3C756C4A04AD5364D9FA5230EC">
    <w:name w:val="6AC50A3C756C4A04AD5364D9FA5230EC"/>
    <w:rsid w:val="00125718"/>
  </w:style>
  <w:style w:type="paragraph" w:customStyle="1" w:styleId="90DE848D0FBA4FDBBBDEAA0A902E240C">
    <w:name w:val="90DE848D0FBA4FDBBBDEAA0A902E240C"/>
    <w:rsid w:val="00125718"/>
  </w:style>
  <w:style w:type="paragraph" w:customStyle="1" w:styleId="5C3F20BACC4F4B2B93E325C10B9238F0">
    <w:name w:val="5C3F20BACC4F4B2B93E325C10B9238F0"/>
    <w:rsid w:val="00125718"/>
  </w:style>
  <w:style w:type="paragraph" w:customStyle="1" w:styleId="BB8617B918C14CE5BA4744C1B1A1A6AC">
    <w:name w:val="BB8617B918C14CE5BA4744C1B1A1A6AC"/>
    <w:rsid w:val="00125718"/>
  </w:style>
  <w:style w:type="paragraph" w:customStyle="1" w:styleId="1C6A02BE99754A6692E8B4D830A84EF0">
    <w:name w:val="1C6A02BE99754A6692E8B4D830A84EF0"/>
    <w:rsid w:val="00125718"/>
  </w:style>
  <w:style w:type="paragraph" w:customStyle="1" w:styleId="8EF921BCF7F0479295B41C24F67BD360">
    <w:name w:val="8EF921BCF7F0479295B41C24F67BD360"/>
    <w:rsid w:val="00125718"/>
  </w:style>
  <w:style w:type="paragraph" w:customStyle="1" w:styleId="CD791122B72B4A4FB696D1CC19508AFA">
    <w:name w:val="CD791122B72B4A4FB696D1CC19508AFA"/>
    <w:rsid w:val="00125718"/>
  </w:style>
  <w:style w:type="paragraph" w:customStyle="1" w:styleId="F06329985C234A2AAE7D7F86C8AB2650">
    <w:name w:val="F06329985C234A2AAE7D7F86C8AB2650"/>
    <w:rsid w:val="00125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207</TotalTime>
  <Pages>11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LOG</vt:lpstr>
    </vt:vector>
  </TitlesOfParts>
  <Company>INFO-5101</Company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LOG</dc:title>
  <dc:subject>Sprint 2</dc:subject>
  <dc:creator>Steve</dc:creator>
  <cp:lastModifiedBy>Steve ...</cp:lastModifiedBy>
  <cp:revision>143</cp:revision>
  <dcterms:created xsi:type="dcterms:W3CDTF">2015-02-10T23:06:00Z</dcterms:created>
  <dcterms:modified xsi:type="dcterms:W3CDTF">2015-03-10T18:29:00Z</dcterms:modified>
  <cp:category>Daycare Registration and Management Software</cp:category>
</cp:coreProperties>
</file>