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1168134828"/>
        <w:docPartObj>
          <w:docPartGallery w:val="Cover Pages"/>
          <w:docPartUnique/>
        </w:docPartObj>
      </w:sdtPr>
      <w:sdtEndPr>
        <w:rPr>
          <w:caps/>
          <w:sz w:val="22"/>
        </w:rPr>
      </w:sdtEndPr>
      <w:sdtContent>
        <w:p w:rsidR="00A677FE" w:rsidRDefault="00A677FE">
          <w:pPr>
            <w:pStyle w:val="NoSpacing"/>
            <w:rPr>
              <w:sz w:val="2"/>
            </w:rPr>
          </w:pPr>
        </w:p>
        <w:p w:rsidR="00A677FE" w:rsidRDefault="00A677FE"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6A795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A677FE" w:rsidRDefault="00A677FE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6A795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6A795" w:themeColor="text2" w:themeTint="99"/>
                                        <w:sz w:val="64"/>
                                        <w:szCs w:val="64"/>
                                      </w:rPr>
                                      <w:t>MEETING LOG</w:t>
                                    </w:r>
                                  </w:p>
                                </w:sdtContent>
                              </w:sdt>
                              <w:p w:rsidR="00A677FE" w:rsidRDefault="002C2D9D">
                                <w:pPr>
                                  <w:pStyle w:val="NoSpacing"/>
                                  <w:spacing w:before="120"/>
                                  <w:rPr>
                                    <w:color w:val="549E39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677FE">
                                      <w:rPr>
                                        <w:color w:val="549E39" w:themeColor="accent1"/>
                                        <w:sz w:val="36"/>
                                        <w:szCs w:val="36"/>
                                      </w:rPr>
                                      <w:t>Sprint 1</w:t>
                                    </w:r>
                                  </w:sdtContent>
                                </w:sdt>
                                <w:r w:rsidR="00A677FE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A677FE" w:rsidRDefault="00A677F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80768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6A795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A677FE" w:rsidRDefault="00A677F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6A795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6A795" w:themeColor="text2" w:themeTint="99"/>
                                  <w:sz w:val="64"/>
                                  <w:szCs w:val="64"/>
                                </w:rPr>
                                <w:t>MEETING LOG</w:t>
                              </w:r>
                            </w:p>
                          </w:sdtContent>
                        </w:sdt>
                        <w:p w:rsidR="00A677FE" w:rsidRDefault="002C2D9D">
                          <w:pPr>
                            <w:pStyle w:val="NoSpacing"/>
                            <w:spacing w:before="120"/>
                            <w:rPr>
                              <w:color w:val="549E39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677FE">
                                <w:rPr>
                                  <w:color w:val="549E39" w:themeColor="accent1"/>
                                  <w:sz w:val="36"/>
                                  <w:szCs w:val="36"/>
                                </w:rPr>
                                <w:t>Sprint 1</w:t>
                              </w:r>
                            </w:sdtContent>
                          </w:sdt>
                          <w:r w:rsidR="00A677FE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A677FE" w:rsidRDefault="00A677F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49E39" w:themeColor="accent1"/>
              <w:sz w:val="36"/>
              <w:szCs w:val="36"/>
              <w:lang w:val="en-CA" w:eastAsia="en-CA"/>
            </w:rPr>
            <mc:AlternateContent>
              <mc:Choice Requires="wpg">
                <w:drawing>
                  <wp:anchor distT="0" distB="0" distL="114300" distR="114300" simplePos="0" relativeHeight="25167974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6DDF3F0" id="Group 2" o:spid="_x0000_s1026" style="position:absolute;margin-left:0;margin-top:0;width:432.65pt;height:448.55pt;z-index:-251636736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77FE" w:rsidRDefault="002C2D9D">
                                <w:pPr>
                                  <w:pStyle w:val="NoSpacing"/>
                                  <w:jc w:val="right"/>
                                  <w:rPr>
                                    <w:color w:val="549E39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677FE">
                                      <w:rPr>
                                        <w:color w:val="549E39" w:themeColor="accent1"/>
                                        <w:sz w:val="36"/>
                                        <w:szCs w:val="36"/>
                                      </w:rPr>
                                      <w:t>INFO-5101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49E39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677FE" w:rsidRDefault="00A677FE">
                                    <w:pPr>
                                      <w:pStyle w:val="NoSpacing"/>
                                      <w:jc w:val="right"/>
                                      <w:rPr>
                                        <w:color w:val="549E39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49E39" w:themeColor="accent1"/>
                                        <w:sz w:val="36"/>
                                        <w:szCs w:val="36"/>
                                        <w:lang w:val="en-CA"/>
                                      </w:rPr>
                                      <w:t>Daycare Registration and Management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7872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A677FE" w:rsidRDefault="002C2D9D">
                          <w:pPr>
                            <w:pStyle w:val="NoSpacing"/>
                            <w:jc w:val="right"/>
                            <w:rPr>
                              <w:color w:val="549E39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677FE">
                                <w:rPr>
                                  <w:color w:val="549E39" w:themeColor="accent1"/>
                                  <w:sz w:val="36"/>
                                  <w:szCs w:val="36"/>
                                </w:rPr>
                                <w:t>INFO-5101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49E39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A677FE" w:rsidRDefault="00A677FE">
                              <w:pPr>
                                <w:pStyle w:val="NoSpacing"/>
                                <w:jc w:val="right"/>
                                <w:rPr>
                                  <w:color w:val="549E39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49E39" w:themeColor="accent1"/>
                                  <w:sz w:val="36"/>
                                  <w:szCs w:val="36"/>
                                  <w:lang w:val="en-CA"/>
                                </w:rPr>
                                <w:t>Daycare Registration and Management Software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A677FE" w:rsidRDefault="00A677FE">
          <w:pPr>
            <w:spacing w:line="276" w:lineRule="auto"/>
            <w:rPr>
              <w:kern w:val="28"/>
            </w:rPr>
          </w:pPr>
          <w:r>
            <w:rPr>
              <w:caps/>
            </w:rPr>
            <w:br w:type="page"/>
          </w:r>
        </w:p>
      </w:sdtContent>
    </w:sdt>
    <w:sdt>
      <w:sdtPr>
        <w:id w:val="633372245"/>
        <w:placeholder>
          <w:docPart w:val="EA3622B96B954FDBBCD412B5C06E9E9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E04523" w:rsidRDefault="00A677FE">
          <w:pPr>
            <w:pStyle w:val="Title"/>
          </w:pPr>
          <w:r>
            <w:rPr>
              <w:lang w:val="en-CA"/>
            </w:rPr>
            <w:t>MEETING LOG</w:t>
          </w:r>
        </w:p>
      </w:sdtContent>
    </w:sdt>
    <w:p w:rsidR="00E04523" w:rsidRDefault="00A677FE">
      <w:pPr>
        <w:pStyle w:val="Subtitle"/>
      </w:pPr>
      <w:r>
        <w:rPr>
          <w:lang w:val="en-CA"/>
        </w:rPr>
        <w:t>Sprint 1 – Initial Meeting</w:t>
      </w:r>
      <w:r w:rsidR="00587FD9">
        <w:t xml:space="preserve"> </w:t>
      </w:r>
    </w:p>
    <w:p w:rsidR="00A677FE" w:rsidRDefault="00915889" w:rsidP="00A677FE">
      <w:r>
        <w:rPr>
          <w:b/>
        </w:rPr>
        <w:t>Initial Meeting Held</w:t>
      </w:r>
      <w:r w:rsidR="009F1AC2">
        <w:t xml:space="preserve">: </w:t>
      </w:r>
      <w:r w:rsidR="00882E07">
        <w:t>Jan 8</w:t>
      </w:r>
      <w:r w:rsidR="00882E07" w:rsidRPr="00882E07">
        <w:rPr>
          <w:vertAlign w:val="superscript"/>
        </w:rPr>
        <w:t>th</w:t>
      </w:r>
      <w:r w:rsidR="00882E07">
        <w:t xml:space="preserve"> 2015</w:t>
      </w:r>
      <w:r w:rsidR="009F1AC2">
        <w:t xml:space="preserve"> - 20:00</w:t>
      </w:r>
      <w:r w:rsidR="00882E07">
        <w:t xml:space="preserve"> @ Room F3002</w:t>
      </w:r>
    </w:p>
    <w:p w:rsidR="00882E07" w:rsidRPr="009F1AC2" w:rsidRDefault="00882E07" w:rsidP="00A677FE">
      <w:pPr>
        <w:rPr>
          <w:i/>
        </w:rPr>
      </w:pPr>
      <w:r w:rsidRPr="009F1AC2">
        <w:rPr>
          <w:i/>
        </w:rPr>
        <w:t xml:space="preserve">Participants: Steve, Nick, </w:t>
      </w:r>
      <w:proofErr w:type="spellStart"/>
      <w:r w:rsidRPr="009F1AC2">
        <w:rPr>
          <w:i/>
        </w:rPr>
        <w:t>Mehrnaz</w:t>
      </w:r>
      <w:proofErr w:type="spellEnd"/>
      <w:r w:rsidRPr="009F1AC2">
        <w:rPr>
          <w:i/>
        </w:rPr>
        <w:t>, Kevin</w:t>
      </w:r>
    </w:p>
    <w:tbl>
      <w:tblPr>
        <w:tblStyle w:val="GridTable5Dark-Accent1"/>
        <w:tblW w:w="10060" w:type="dxa"/>
        <w:tblLook w:val="04A0" w:firstRow="1" w:lastRow="0" w:firstColumn="1" w:lastColumn="0" w:noHBand="0" w:noVBand="1"/>
      </w:tblPr>
      <w:tblGrid>
        <w:gridCol w:w="421"/>
        <w:gridCol w:w="2835"/>
        <w:gridCol w:w="3446"/>
        <w:gridCol w:w="3358"/>
      </w:tblGrid>
      <w:tr w:rsidR="009F1AC2" w:rsidTr="009F5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F1AC2" w:rsidRDefault="009F1AC2" w:rsidP="009F1AC2">
            <w:pPr>
              <w:jc w:val="center"/>
            </w:pPr>
            <w:r>
              <w:t>#</w:t>
            </w:r>
          </w:p>
        </w:tc>
        <w:tc>
          <w:tcPr>
            <w:tcW w:w="2835" w:type="dxa"/>
          </w:tcPr>
          <w:p w:rsidR="009F1AC2" w:rsidRDefault="009F1AC2" w:rsidP="009F1A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3446" w:type="dxa"/>
          </w:tcPr>
          <w:p w:rsidR="009F1AC2" w:rsidRDefault="009F1AC2" w:rsidP="009F1A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DISCUSSION</w:t>
            </w:r>
          </w:p>
        </w:tc>
        <w:tc>
          <w:tcPr>
            <w:tcW w:w="3358" w:type="dxa"/>
          </w:tcPr>
          <w:p w:rsidR="009F1AC2" w:rsidRDefault="001C1845" w:rsidP="009F1A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9F1AC2" w:rsidTr="009F5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9F1AC2" w:rsidRDefault="009F1AC2" w:rsidP="00566B78">
            <w:r>
              <w:t>1</w:t>
            </w:r>
          </w:p>
        </w:tc>
        <w:tc>
          <w:tcPr>
            <w:tcW w:w="2835" w:type="dxa"/>
            <w:vAlign w:val="center"/>
          </w:tcPr>
          <w:p w:rsidR="009F1AC2" w:rsidRPr="006E3424" w:rsidRDefault="008C2BCB" w:rsidP="008C2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E3424">
              <w:rPr>
                <w:b/>
              </w:rPr>
              <w:t>Initial ideas for our product.</w:t>
            </w:r>
          </w:p>
        </w:tc>
        <w:tc>
          <w:tcPr>
            <w:tcW w:w="3446" w:type="dxa"/>
            <w:vAlign w:val="center"/>
          </w:tcPr>
          <w:p w:rsidR="008C2BCB" w:rsidRDefault="00D812B1" w:rsidP="006E3424">
            <w:pPr>
              <w:pStyle w:val="ListParagraph"/>
              <w:numPr>
                <w:ilvl w:val="0"/>
                <w:numId w:val="1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c</w:t>
            </w:r>
            <w:r w:rsidR="008C2BCB">
              <w:t>ame up with many different ideas for our product.</w:t>
            </w:r>
          </w:p>
          <w:p w:rsidR="008C2BCB" w:rsidRDefault="008C2BCB" w:rsidP="006E3424">
            <w:p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C2BCB" w:rsidRDefault="00D812B1" w:rsidP="006E3424">
            <w:pPr>
              <w:pStyle w:val="ListParagraph"/>
              <w:numPr>
                <w:ilvl w:val="0"/>
                <w:numId w:val="1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of new ideas </w:t>
            </w:r>
            <w:r w:rsidR="008C2BCB">
              <w:t>are</w:t>
            </w:r>
            <w:r w:rsidR="000A1838">
              <w:t xml:space="preserve"> still</w:t>
            </w:r>
            <w:r w:rsidR="008C2BCB">
              <w:t xml:space="preserve"> within the MVC type architecture.</w:t>
            </w:r>
          </w:p>
        </w:tc>
        <w:tc>
          <w:tcPr>
            <w:tcW w:w="3358" w:type="dxa"/>
            <w:vAlign w:val="center"/>
          </w:tcPr>
          <w:p w:rsidR="008C2BCB" w:rsidRDefault="008C2BCB" w:rsidP="006E3424">
            <w:pPr>
              <w:pStyle w:val="ListParagraph"/>
              <w:numPr>
                <w:ilvl w:val="0"/>
                <w:numId w:val="3"/>
              </w:numPr>
              <w:ind w:left="5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MVC type projects at our disposal.</w:t>
            </w:r>
          </w:p>
        </w:tc>
      </w:tr>
      <w:tr w:rsidR="009F1AC2" w:rsidTr="009F5207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9F1AC2" w:rsidRDefault="009F1AC2" w:rsidP="00566B78">
            <w:r>
              <w:t>2</w:t>
            </w:r>
          </w:p>
        </w:tc>
        <w:tc>
          <w:tcPr>
            <w:tcW w:w="2835" w:type="dxa"/>
            <w:vAlign w:val="center"/>
          </w:tcPr>
          <w:p w:rsidR="009F1AC2" w:rsidRPr="006E3424" w:rsidRDefault="008C2BCB" w:rsidP="00566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E3424">
              <w:rPr>
                <w:b/>
              </w:rPr>
              <w:t>Ideas for our Software Development Studio</w:t>
            </w:r>
          </w:p>
        </w:tc>
        <w:tc>
          <w:tcPr>
            <w:tcW w:w="3446" w:type="dxa"/>
            <w:vAlign w:val="center"/>
          </w:tcPr>
          <w:p w:rsidR="009F1AC2" w:rsidRDefault="000A6921" w:rsidP="000A6921">
            <w:pPr>
              <w:pStyle w:val="ListParagraph"/>
              <w:numPr>
                <w:ilvl w:val="0"/>
                <w:numId w:val="1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discussed w</w:t>
            </w:r>
            <w:r w:rsidR="008C2BCB">
              <w:t xml:space="preserve">hat is the best software to develop our </w:t>
            </w:r>
            <w:r w:rsidR="00D528C0">
              <w:t>software?</w:t>
            </w:r>
          </w:p>
        </w:tc>
        <w:tc>
          <w:tcPr>
            <w:tcW w:w="3358" w:type="dxa"/>
            <w:vAlign w:val="center"/>
          </w:tcPr>
          <w:p w:rsidR="009F1AC2" w:rsidRDefault="008C2BCB" w:rsidP="006E3424">
            <w:pPr>
              <w:pStyle w:val="ListParagraph"/>
              <w:numPr>
                <w:ilvl w:val="0"/>
                <w:numId w:val="3"/>
              </w:numPr>
              <w:ind w:left="5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 to research our development studio.</w:t>
            </w:r>
          </w:p>
          <w:p w:rsidR="008C2BCB" w:rsidRDefault="008C2BCB" w:rsidP="006E3424">
            <w:pPr>
              <w:ind w:left="5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2BCB" w:rsidRDefault="008C2BCB" w:rsidP="006E3424">
            <w:pPr>
              <w:pStyle w:val="ListParagraph"/>
              <w:numPr>
                <w:ilvl w:val="0"/>
                <w:numId w:val="3"/>
              </w:numPr>
              <w:ind w:left="5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Mehrnaz</w:t>
            </w:r>
            <w:proofErr w:type="spellEnd"/>
            <w:r>
              <w:t xml:space="preserve"> to research the database development studio</w:t>
            </w:r>
          </w:p>
          <w:p w:rsidR="008C2BCB" w:rsidRDefault="008C2BCB" w:rsidP="006E3424">
            <w:pPr>
              <w:ind w:left="5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2BCB" w:rsidRDefault="008C2BCB" w:rsidP="006E3424">
            <w:pPr>
              <w:pStyle w:val="ListParagraph"/>
              <w:numPr>
                <w:ilvl w:val="0"/>
                <w:numId w:val="3"/>
              </w:numPr>
              <w:ind w:left="5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Nick to research our source control software</w:t>
            </w:r>
          </w:p>
        </w:tc>
      </w:tr>
      <w:tr w:rsidR="009F1AC2" w:rsidTr="009F5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9F1AC2" w:rsidRDefault="009F1AC2" w:rsidP="00566B78">
            <w:r>
              <w:t>3</w:t>
            </w:r>
          </w:p>
        </w:tc>
        <w:tc>
          <w:tcPr>
            <w:tcW w:w="2835" w:type="dxa"/>
            <w:vAlign w:val="center"/>
          </w:tcPr>
          <w:p w:rsidR="009F1AC2" w:rsidRPr="006E3424" w:rsidRDefault="008C2BCB" w:rsidP="00566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E3424">
              <w:rPr>
                <w:b/>
              </w:rPr>
              <w:t>Product Proposal</w:t>
            </w:r>
          </w:p>
        </w:tc>
        <w:tc>
          <w:tcPr>
            <w:tcW w:w="3446" w:type="dxa"/>
            <w:vAlign w:val="center"/>
          </w:tcPr>
          <w:p w:rsidR="009F1AC2" w:rsidRDefault="0027731D" w:rsidP="0027731D">
            <w:pPr>
              <w:pStyle w:val="ListParagraph"/>
              <w:numPr>
                <w:ilvl w:val="0"/>
                <w:numId w:val="1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broke th</w:t>
            </w:r>
            <w:r w:rsidR="008C2BCB">
              <w:t>e parts of the product disposal down and assign</w:t>
            </w:r>
            <w:r w:rsidR="00EA5614">
              <w:t>ed</w:t>
            </w:r>
            <w:r w:rsidR="008C2BCB">
              <w:t xml:space="preserve"> tasks.</w:t>
            </w:r>
          </w:p>
        </w:tc>
        <w:tc>
          <w:tcPr>
            <w:tcW w:w="3358" w:type="dxa"/>
            <w:vAlign w:val="center"/>
          </w:tcPr>
          <w:p w:rsidR="008C2BCB" w:rsidRDefault="008C2BCB" w:rsidP="006E3424">
            <w:pPr>
              <w:pStyle w:val="ListParagraph"/>
              <w:numPr>
                <w:ilvl w:val="0"/>
                <w:numId w:val="3"/>
              </w:numPr>
              <w:ind w:left="5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 assigned the product description.</w:t>
            </w:r>
          </w:p>
          <w:p w:rsidR="008C2BCB" w:rsidRDefault="008C2BCB" w:rsidP="006E3424">
            <w:pPr>
              <w:ind w:left="5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C2BCB" w:rsidRDefault="008C2BCB" w:rsidP="006E3424">
            <w:pPr>
              <w:pStyle w:val="ListParagraph"/>
              <w:numPr>
                <w:ilvl w:val="0"/>
                <w:numId w:val="3"/>
              </w:numPr>
              <w:ind w:left="5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Nick assigned company profile.</w:t>
            </w:r>
          </w:p>
          <w:p w:rsidR="008C2BCB" w:rsidRDefault="008C2BCB" w:rsidP="006E3424">
            <w:pPr>
              <w:ind w:left="5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C2BCB" w:rsidRDefault="008C2BCB" w:rsidP="006E3424">
            <w:pPr>
              <w:pStyle w:val="ListParagraph"/>
              <w:numPr>
                <w:ilvl w:val="0"/>
                <w:numId w:val="3"/>
              </w:numPr>
              <w:ind w:left="5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Mehrnaz</w:t>
            </w:r>
            <w:proofErr w:type="spellEnd"/>
            <w:r>
              <w:t xml:space="preserve"> assigned the marketing section.</w:t>
            </w:r>
          </w:p>
          <w:p w:rsidR="008C2BCB" w:rsidRDefault="008C2BCB" w:rsidP="006E3424">
            <w:pPr>
              <w:ind w:left="5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C2BCB" w:rsidRDefault="0057729A" w:rsidP="006E3424">
            <w:pPr>
              <w:pStyle w:val="ListParagraph"/>
              <w:numPr>
                <w:ilvl w:val="0"/>
                <w:numId w:val="3"/>
              </w:numPr>
              <w:ind w:left="5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 assigned to the financials.</w:t>
            </w:r>
          </w:p>
        </w:tc>
      </w:tr>
      <w:tr w:rsidR="00457217" w:rsidTr="009F5207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4"/>
            <w:vAlign w:val="center"/>
          </w:tcPr>
          <w:p w:rsidR="00457217" w:rsidRPr="00457217" w:rsidRDefault="00E2556D" w:rsidP="00E2556D">
            <w:pPr>
              <w:pStyle w:val="IntenseQuote"/>
              <w:spacing w:line="240" w:lineRule="auto"/>
              <w:jc w:val="center"/>
              <w:rPr>
                <w:b/>
                <w:i w:val="0"/>
                <w:color w:val="auto"/>
                <w:sz w:val="28"/>
              </w:rPr>
            </w:pPr>
            <w:r>
              <w:rPr>
                <w:b/>
                <w:i w:val="0"/>
                <w:color w:val="auto"/>
                <w:sz w:val="28"/>
              </w:rPr>
              <w:t>Adjourned: 21</w:t>
            </w:r>
            <w:r w:rsidR="005377F2">
              <w:rPr>
                <w:b/>
                <w:i w:val="0"/>
                <w:color w:val="auto"/>
                <w:sz w:val="28"/>
              </w:rPr>
              <w:t>:00</w:t>
            </w:r>
          </w:p>
        </w:tc>
      </w:tr>
    </w:tbl>
    <w:p w:rsidR="00882E07" w:rsidRDefault="00882E07" w:rsidP="00A677FE"/>
    <w:sdt>
      <w:sdtPr>
        <w:id w:val="-552924493"/>
        <w:placeholder>
          <w:docPart w:val="30AFCE83A09546309C3163D30A099F6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26105D" w:rsidRDefault="0026105D" w:rsidP="0026105D">
          <w:pPr>
            <w:pStyle w:val="Title"/>
          </w:pPr>
          <w:r>
            <w:rPr>
              <w:lang w:val="en-CA"/>
            </w:rPr>
            <w:t>MEETING LOG</w:t>
          </w:r>
        </w:p>
      </w:sdtContent>
    </w:sdt>
    <w:p w:rsidR="0026105D" w:rsidRDefault="00915889" w:rsidP="0026105D">
      <w:pPr>
        <w:pStyle w:val="Subtitle"/>
      </w:pPr>
      <w:r>
        <w:rPr>
          <w:lang w:val="en-CA"/>
        </w:rPr>
        <w:t>Sprint 1 – PRODUCT BACKLOG</w:t>
      </w:r>
      <w:r w:rsidR="0026105D">
        <w:t xml:space="preserve"> </w:t>
      </w:r>
    </w:p>
    <w:p w:rsidR="0026105D" w:rsidRDefault="00915889" w:rsidP="0026105D">
      <w:r>
        <w:rPr>
          <w:b/>
        </w:rPr>
        <w:t>Product Backlog Meeting Held</w:t>
      </w:r>
      <w:r w:rsidR="00995A91">
        <w:t>: Jan 10</w:t>
      </w:r>
      <w:r w:rsidR="0026105D" w:rsidRPr="00882E07">
        <w:rPr>
          <w:vertAlign w:val="superscript"/>
        </w:rPr>
        <w:t>th</w:t>
      </w:r>
      <w:r w:rsidR="005A0E8B">
        <w:t xml:space="preserve"> 2015 - 17</w:t>
      </w:r>
      <w:r w:rsidR="0026105D">
        <w:t>:00 @ Room F3002</w:t>
      </w:r>
    </w:p>
    <w:p w:rsidR="0026105D" w:rsidRPr="009F1AC2" w:rsidRDefault="0026105D" w:rsidP="0026105D">
      <w:pPr>
        <w:rPr>
          <w:i/>
        </w:rPr>
      </w:pPr>
      <w:r w:rsidRPr="009F1AC2">
        <w:rPr>
          <w:i/>
        </w:rPr>
        <w:t xml:space="preserve">Participants: Steve, Nick, </w:t>
      </w:r>
      <w:proofErr w:type="spellStart"/>
      <w:r w:rsidRPr="009F1AC2">
        <w:rPr>
          <w:i/>
        </w:rPr>
        <w:t>Mehrnaz</w:t>
      </w:r>
      <w:proofErr w:type="spellEnd"/>
      <w:r w:rsidRPr="009F1AC2">
        <w:rPr>
          <w:i/>
        </w:rPr>
        <w:t>, Kevin</w:t>
      </w:r>
    </w:p>
    <w:tbl>
      <w:tblPr>
        <w:tblStyle w:val="GridTable5Dark-Accent1"/>
        <w:tblW w:w="10201" w:type="dxa"/>
        <w:tblLook w:val="04A0" w:firstRow="1" w:lastRow="0" w:firstColumn="1" w:lastColumn="0" w:noHBand="0" w:noVBand="1"/>
      </w:tblPr>
      <w:tblGrid>
        <w:gridCol w:w="421"/>
        <w:gridCol w:w="2976"/>
        <w:gridCol w:w="3446"/>
        <w:gridCol w:w="3358"/>
      </w:tblGrid>
      <w:tr w:rsidR="0026105D" w:rsidTr="00D92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26105D" w:rsidRDefault="0026105D" w:rsidP="008A0A4E">
            <w:pPr>
              <w:jc w:val="center"/>
            </w:pPr>
            <w:r>
              <w:t>#</w:t>
            </w:r>
          </w:p>
        </w:tc>
        <w:tc>
          <w:tcPr>
            <w:tcW w:w="2976" w:type="dxa"/>
          </w:tcPr>
          <w:p w:rsidR="0026105D" w:rsidRDefault="0026105D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3446" w:type="dxa"/>
          </w:tcPr>
          <w:p w:rsidR="0026105D" w:rsidRDefault="0026105D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DISCUSSION</w:t>
            </w:r>
          </w:p>
        </w:tc>
        <w:tc>
          <w:tcPr>
            <w:tcW w:w="3358" w:type="dxa"/>
          </w:tcPr>
          <w:p w:rsidR="0026105D" w:rsidRDefault="0026105D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26105D" w:rsidTr="00033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1</w:t>
            </w:r>
          </w:p>
        </w:tc>
        <w:tc>
          <w:tcPr>
            <w:tcW w:w="2976" w:type="dxa"/>
            <w:vAlign w:val="center"/>
          </w:tcPr>
          <w:p w:rsidR="0026105D" w:rsidRPr="00663DFE" w:rsidRDefault="00E338A4" w:rsidP="008A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63DFE">
              <w:rPr>
                <w:b/>
              </w:rPr>
              <w:t>Product Backlog</w:t>
            </w:r>
          </w:p>
        </w:tc>
        <w:tc>
          <w:tcPr>
            <w:tcW w:w="3446" w:type="dxa"/>
            <w:vAlign w:val="center"/>
          </w:tcPr>
          <w:p w:rsidR="0026105D" w:rsidRDefault="00982B8A" w:rsidP="00732931">
            <w:pPr>
              <w:pStyle w:val="ListParagraph"/>
              <w:numPr>
                <w:ilvl w:val="0"/>
                <w:numId w:val="8"/>
              </w:numPr>
              <w:tabs>
                <w:tab w:val="left" w:pos="353"/>
              </w:tabs>
              <w:ind w:left="3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d</w:t>
            </w:r>
            <w:r w:rsidR="00A54525">
              <w:t>iscu</w:t>
            </w:r>
            <w:r w:rsidR="0092307E">
              <w:t xml:space="preserve">ssed the </w:t>
            </w:r>
            <w:r w:rsidR="009C7F81">
              <w:t>p</w:t>
            </w:r>
            <w:r w:rsidR="00E338A4">
              <w:t>arts of the product backlog</w:t>
            </w:r>
            <w:r w:rsidR="003C450B">
              <w:t xml:space="preserve"> that we are going to implement.</w:t>
            </w:r>
          </w:p>
          <w:p w:rsidR="00E338A4" w:rsidRDefault="00E338A4" w:rsidP="00732931">
            <w:pPr>
              <w:tabs>
                <w:tab w:val="left" w:pos="353"/>
              </w:tabs>
              <w:ind w:left="3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338A4" w:rsidRDefault="00982B8A" w:rsidP="00732931">
            <w:pPr>
              <w:pStyle w:val="ListParagraph"/>
              <w:numPr>
                <w:ilvl w:val="0"/>
                <w:numId w:val="8"/>
              </w:numPr>
              <w:tabs>
                <w:tab w:val="left" w:pos="353"/>
              </w:tabs>
              <w:ind w:left="3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  <w:r w:rsidR="00E338A4">
              <w:t xml:space="preserve"> assign</w:t>
            </w:r>
            <w:r>
              <w:t>ed</w:t>
            </w:r>
            <w:r w:rsidR="00E338A4">
              <w:t xml:space="preserve"> tasks</w:t>
            </w:r>
            <w:r w:rsidR="00B62E43">
              <w:t xml:space="preserve"> for the product backlog.</w:t>
            </w:r>
          </w:p>
          <w:p w:rsidR="00E338A4" w:rsidRDefault="00E338A4" w:rsidP="00732931">
            <w:pPr>
              <w:tabs>
                <w:tab w:val="left" w:pos="353"/>
              </w:tabs>
              <w:ind w:left="3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338A4" w:rsidRDefault="008E4125" w:rsidP="008E4125">
            <w:pPr>
              <w:pStyle w:val="ListParagraph"/>
              <w:numPr>
                <w:ilvl w:val="0"/>
                <w:numId w:val="8"/>
              </w:numPr>
              <w:tabs>
                <w:tab w:val="left" w:pos="353"/>
              </w:tabs>
              <w:ind w:left="3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d</w:t>
            </w:r>
            <w:r w:rsidR="00A54525">
              <w:t>iscu</w:t>
            </w:r>
            <w:r w:rsidR="006219C7">
              <w:t>ss</w:t>
            </w:r>
            <w:r w:rsidR="00A54525">
              <w:t>ed</w:t>
            </w:r>
            <w:r w:rsidR="006219C7">
              <w:t xml:space="preserve"> what s</w:t>
            </w:r>
            <w:r w:rsidR="00E338A4">
              <w:t>oftware to be used</w:t>
            </w:r>
            <w:r w:rsidR="006219C7">
              <w:t xml:space="preserve"> for our product backlog.</w:t>
            </w:r>
          </w:p>
        </w:tc>
        <w:tc>
          <w:tcPr>
            <w:tcW w:w="3358" w:type="dxa"/>
            <w:vAlign w:val="center"/>
          </w:tcPr>
          <w:p w:rsidR="0026105D" w:rsidRDefault="00E338A4" w:rsidP="00D920FE">
            <w:pPr>
              <w:pStyle w:val="ListParagraph"/>
              <w:numPr>
                <w:ilvl w:val="0"/>
                <w:numId w:val="7"/>
              </w:numPr>
              <w:ind w:left="2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agreed upon Microsoft Excel for managing our product backlog</w:t>
            </w:r>
          </w:p>
          <w:p w:rsidR="00E338A4" w:rsidRDefault="00E338A4" w:rsidP="00D920FE">
            <w:pPr>
              <w:ind w:left="2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338A4" w:rsidRDefault="00E338A4" w:rsidP="00D920FE">
            <w:pPr>
              <w:pStyle w:val="ListParagraph"/>
              <w:numPr>
                <w:ilvl w:val="0"/>
                <w:numId w:val="7"/>
              </w:numPr>
              <w:ind w:left="2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side stories assigned to Nick</w:t>
            </w:r>
          </w:p>
          <w:p w:rsidR="00E338A4" w:rsidRDefault="00E338A4" w:rsidP="00D920FE">
            <w:pPr>
              <w:ind w:left="2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338A4" w:rsidRDefault="00E338A4" w:rsidP="00D920FE">
            <w:pPr>
              <w:pStyle w:val="ListParagraph"/>
              <w:numPr>
                <w:ilvl w:val="0"/>
                <w:numId w:val="7"/>
              </w:numPr>
              <w:ind w:left="2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 side stories assigned to Kevin</w:t>
            </w:r>
          </w:p>
          <w:p w:rsidR="00E338A4" w:rsidRDefault="00E338A4" w:rsidP="00D920FE">
            <w:pPr>
              <w:ind w:left="2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338A4" w:rsidRDefault="00E338A4" w:rsidP="00D920FE">
            <w:pPr>
              <w:pStyle w:val="ListParagraph"/>
              <w:numPr>
                <w:ilvl w:val="0"/>
                <w:numId w:val="7"/>
              </w:numPr>
              <w:ind w:left="2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Extra features user stories assigned to Steve.</w:t>
            </w:r>
          </w:p>
        </w:tc>
      </w:tr>
      <w:tr w:rsidR="0026105D" w:rsidTr="00033DFB">
        <w:trPr>
          <w:trHeight w:val="2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2</w:t>
            </w:r>
          </w:p>
        </w:tc>
        <w:tc>
          <w:tcPr>
            <w:tcW w:w="2976" w:type="dxa"/>
            <w:vAlign w:val="center"/>
          </w:tcPr>
          <w:p w:rsidR="0026105D" w:rsidRPr="00663DFE" w:rsidRDefault="00E338A4" w:rsidP="008A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63DFE">
              <w:rPr>
                <w:b/>
              </w:rPr>
              <w:t>Product Backlog Story Points</w:t>
            </w:r>
          </w:p>
        </w:tc>
        <w:tc>
          <w:tcPr>
            <w:tcW w:w="3446" w:type="dxa"/>
            <w:vAlign w:val="center"/>
          </w:tcPr>
          <w:p w:rsidR="0026105D" w:rsidRDefault="00E435A2" w:rsidP="00E435A2">
            <w:pPr>
              <w:pStyle w:val="ListParagraph"/>
              <w:numPr>
                <w:ilvl w:val="0"/>
                <w:numId w:val="8"/>
              </w:numPr>
              <w:tabs>
                <w:tab w:val="left" w:pos="353"/>
              </w:tabs>
              <w:ind w:left="3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a</w:t>
            </w:r>
            <w:r w:rsidR="00D83092">
              <w:t>ssigned Story Points to all user stories</w:t>
            </w:r>
            <w:r w:rsidR="006219C7">
              <w:t>.</w:t>
            </w:r>
          </w:p>
        </w:tc>
        <w:tc>
          <w:tcPr>
            <w:tcW w:w="3358" w:type="dxa"/>
            <w:vAlign w:val="center"/>
          </w:tcPr>
          <w:p w:rsidR="0026105D" w:rsidRDefault="006219C7" w:rsidP="00D920FE">
            <w:pPr>
              <w:pStyle w:val="ListParagraph"/>
              <w:numPr>
                <w:ilvl w:val="0"/>
                <w:numId w:val="7"/>
              </w:numPr>
              <w:ind w:left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 to draft the final copy of the Product Backlog for review of the team.</w:t>
            </w:r>
          </w:p>
        </w:tc>
      </w:tr>
      <w:tr w:rsidR="0026105D" w:rsidTr="00033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3</w:t>
            </w:r>
          </w:p>
        </w:tc>
        <w:tc>
          <w:tcPr>
            <w:tcW w:w="2976" w:type="dxa"/>
            <w:vAlign w:val="center"/>
          </w:tcPr>
          <w:p w:rsidR="0026105D" w:rsidRPr="00663DFE" w:rsidRDefault="006219C7" w:rsidP="008A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63DFE">
              <w:rPr>
                <w:b/>
              </w:rPr>
              <w:t>Review Product Proposal</w:t>
            </w:r>
          </w:p>
        </w:tc>
        <w:tc>
          <w:tcPr>
            <w:tcW w:w="3446" w:type="dxa"/>
            <w:vAlign w:val="center"/>
          </w:tcPr>
          <w:p w:rsidR="0026105D" w:rsidRDefault="006219C7" w:rsidP="00732931">
            <w:pPr>
              <w:pStyle w:val="ListParagraph"/>
              <w:numPr>
                <w:ilvl w:val="0"/>
                <w:numId w:val="8"/>
              </w:numPr>
              <w:tabs>
                <w:tab w:val="left" w:pos="353"/>
              </w:tabs>
              <w:ind w:left="3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members reviewed product proposal before submitting to the client.</w:t>
            </w:r>
          </w:p>
        </w:tc>
        <w:tc>
          <w:tcPr>
            <w:tcW w:w="3358" w:type="dxa"/>
            <w:vAlign w:val="center"/>
          </w:tcPr>
          <w:p w:rsidR="0026105D" w:rsidRDefault="00263063" w:rsidP="00D920FE">
            <w:pPr>
              <w:pStyle w:val="ListParagraph"/>
              <w:numPr>
                <w:ilvl w:val="0"/>
                <w:numId w:val="7"/>
              </w:numPr>
              <w:ind w:left="2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the Product Proposal and submit to client.</w:t>
            </w:r>
          </w:p>
        </w:tc>
      </w:tr>
      <w:tr w:rsidR="0026105D" w:rsidTr="00D920FE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4"/>
            <w:vAlign w:val="center"/>
          </w:tcPr>
          <w:p w:rsidR="0026105D" w:rsidRPr="00457217" w:rsidRDefault="00663DFE" w:rsidP="008A0A4E">
            <w:pPr>
              <w:pStyle w:val="IntenseQuote"/>
              <w:spacing w:line="240" w:lineRule="auto"/>
              <w:jc w:val="center"/>
              <w:rPr>
                <w:b/>
                <w:i w:val="0"/>
                <w:color w:val="auto"/>
                <w:sz w:val="28"/>
              </w:rPr>
            </w:pPr>
            <w:r>
              <w:rPr>
                <w:b/>
                <w:i w:val="0"/>
                <w:color w:val="auto"/>
                <w:sz w:val="28"/>
              </w:rPr>
              <w:t>Adjourned: 18</w:t>
            </w:r>
            <w:r w:rsidR="00CF0750">
              <w:rPr>
                <w:b/>
                <w:i w:val="0"/>
                <w:color w:val="auto"/>
                <w:sz w:val="28"/>
              </w:rPr>
              <w:t>:</w:t>
            </w:r>
            <w:r w:rsidR="0026105D" w:rsidRPr="00457217">
              <w:rPr>
                <w:b/>
                <w:i w:val="0"/>
                <w:color w:val="auto"/>
                <w:sz w:val="28"/>
              </w:rPr>
              <w:t>00</w:t>
            </w:r>
          </w:p>
        </w:tc>
      </w:tr>
    </w:tbl>
    <w:p w:rsidR="0026105D" w:rsidRDefault="0026105D" w:rsidP="00A677FE"/>
    <w:sdt>
      <w:sdtPr>
        <w:id w:val="1730264215"/>
        <w:placeholder>
          <w:docPart w:val="0EB1B8F05CA24383A79BF54B418618B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26105D" w:rsidRDefault="0026105D" w:rsidP="0026105D">
          <w:pPr>
            <w:pStyle w:val="Title"/>
          </w:pPr>
          <w:r>
            <w:rPr>
              <w:lang w:val="en-CA"/>
            </w:rPr>
            <w:t>MEETING LOG</w:t>
          </w:r>
        </w:p>
      </w:sdtContent>
    </w:sdt>
    <w:p w:rsidR="0026105D" w:rsidRDefault="00500B21" w:rsidP="0026105D">
      <w:pPr>
        <w:pStyle w:val="Subtitle"/>
      </w:pPr>
      <w:r>
        <w:rPr>
          <w:lang w:val="en-CA"/>
        </w:rPr>
        <w:t>Sprint 1 – Sprint backlog</w:t>
      </w:r>
      <w:r w:rsidR="0026105D">
        <w:t xml:space="preserve"> </w:t>
      </w:r>
    </w:p>
    <w:p w:rsidR="0026105D" w:rsidRDefault="00613F72" w:rsidP="0026105D">
      <w:r>
        <w:rPr>
          <w:b/>
        </w:rPr>
        <w:t>Sprint Backlog Meeting Held</w:t>
      </w:r>
      <w:r w:rsidR="0026105D">
        <w:t xml:space="preserve">: Jan </w:t>
      </w:r>
      <w:r w:rsidR="00DC10A3">
        <w:t>15</w:t>
      </w:r>
      <w:r w:rsidR="0026105D" w:rsidRPr="00882E07">
        <w:rPr>
          <w:vertAlign w:val="superscript"/>
        </w:rPr>
        <w:t>th</w:t>
      </w:r>
      <w:r w:rsidR="0087603D">
        <w:t xml:space="preserve"> 2015 - 18</w:t>
      </w:r>
      <w:r w:rsidR="0026105D">
        <w:t>:00 @ Room F3002</w:t>
      </w:r>
    </w:p>
    <w:p w:rsidR="0026105D" w:rsidRPr="009F1AC2" w:rsidRDefault="0026105D" w:rsidP="0026105D">
      <w:pPr>
        <w:rPr>
          <w:i/>
        </w:rPr>
      </w:pPr>
      <w:r w:rsidRPr="009F1AC2">
        <w:rPr>
          <w:i/>
        </w:rPr>
        <w:t xml:space="preserve">Participants: Steve, Nick, </w:t>
      </w:r>
      <w:proofErr w:type="spellStart"/>
      <w:r w:rsidRPr="009F1AC2">
        <w:rPr>
          <w:i/>
        </w:rPr>
        <w:t>Mehrnaz</w:t>
      </w:r>
      <w:proofErr w:type="spellEnd"/>
      <w:r w:rsidRPr="009F1AC2">
        <w:rPr>
          <w:i/>
        </w:rPr>
        <w:t>, Kevin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3446"/>
        <w:gridCol w:w="3358"/>
      </w:tblGrid>
      <w:tr w:rsidR="0026105D" w:rsidTr="004D5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26105D" w:rsidRDefault="0026105D" w:rsidP="008A0A4E">
            <w:pPr>
              <w:jc w:val="center"/>
            </w:pPr>
            <w:r>
              <w:t>#</w:t>
            </w:r>
          </w:p>
        </w:tc>
        <w:tc>
          <w:tcPr>
            <w:tcW w:w="2551" w:type="dxa"/>
          </w:tcPr>
          <w:p w:rsidR="0026105D" w:rsidRDefault="0026105D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3446" w:type="dxa"/>
          </w:tcPr>
          <w:p w:rsidR="0026105D" w:rsidRDefault="0026105D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DISCUSSION</w:t>
            </w:r>
          </w:p>
        </w:tc>
        <w:tc>
          <w:tcPr>
            <w:tcW w:w="3358" w:type="dxa"/>
          </w:tcPr>
          <w:p w:rsidR="0026105D" w:rsidRDefault="0026105D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26105D" w:rsidTr="000F5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1</w:t>
            </w:r>
          </w:p>
        </w:tc>
        <w:tc>
          <w:tcPr>
            <w:tcW w:w="2551" w:type="dxa"/>
            <w:vAlign w:val="center"/>
          </w:tcPr>
          <w:p w:rsidR="0026105D" w:rsidRPr="004D5715" w:rsidRDefault="0024549A" w:rsidP="004D5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D5715">
              <w:rPr>
                <w:b/>
              </w:rPr>
              <w:t>Sprint Backlog</w:t>
            </w:r>
            <w:r w:rsidR="004D5715">
              <w:rPr>
                <w:b/>
              </w:rPr>
              <w:t>:</w:t>
            </w:r>
            <w:r w:rsidR="00895049" w:rsidRPr="004D5715">
              <w:rPr>
                <w:b/>
              </w:rPr>
              <w:t xml:space="preserve"> </w:t>
            </w:r>
            <w:r w:rsidRPr="004D5715">
              <w:rPr>
                <w:b/>
              </w:rPr>
              <w:t>Administration</w:t>
            </w:r>
          </w:p>
        </w:tc>
        <w:tc>
          <w:tcPr>
            <w:tcW w:w="3446" w:type="dxa"/>
            <w:vAlign w:val="center"/>
          </w:tcPr>
          <w:p w:rsidR="0024549A" w:rsidRDefault="00A93B8E" w:rsidP="00A93B8E">
            <w:pPr>
              <w:pStyle w:val="ListParagraph"/>
              <w:numPr>
                <w:ilvl w:val="0"/>
                <w:numId w:val="9"/>
              </w:num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Nick asks: h</w:t>
            </w:r>
            <w:r w:rsidR="0024549A">
              <w:t>ow are we going to manage this with our product backlog?</w:t>
            </w:r>
          </w:p>
        </w:tc>
        <w:tc>
          <w:tcPr>
            <w:tcW w:w="3358" w:type="dxa"/>
            <w:vAlign w:val="center"/>
          </w:tcPr>
          <w:p w:rsidR="0026105D" w:rsidRDefault="0024549A" w:rsidP="004D5715">
            <w:pPr>
              <w:pStyle w:val="ListParagraph"/>
              <w:numPr>
                <w:ilvl w:val="0"/>
                <w:numId w:val="10"/>
              </w:numPr>
              <w:ind w:left="27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Nick to create a Sprint Backlog within the same excel document as our Product Backlog.</w:t>
            </w:r>
          </w:p>
        </w:tc>
      </w:tr>
      <w:tr w:rsidR="0026105D" w:rsidTr="000F5D02">
        <w:trPr>
          <w:trHeight w:val="2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2</w:t>
            </w:r>
          </w:p>
        </w:tc>
        <w:tc>
          <w:tcPr>
            <w:tcW w:w="2551" w:type="dxa"/>
            <w:vAlign w:val="center"/>
          </w:tcPr>
          <w:p w:rsidR="0026105D" w:rsidRPr="004D5715" w:rsidRDefault="00895049" w:rsidP="0089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D5715">
              <w:rPr>
                <w:b/>
              </w:rPr>
              <w:t>Sprint Backlog</w:t>
            </w:r>
            <w:r w:rsidR="004D5715">
              <w:rPr>
                <w:b/>
              </w:rPr>
              <w:t>:</w:t>
            </w:r>
            <w:r w:rsidRPr="004D5715">
              <w:rPr>
                <w:b/>
              </w:rPr>
              <w:t xml:space="preserve"> Headings</w:t>
            </w:r>
          </w:p>
        </w:tc>
        <w:tc>
          <w:tcPr>
            <w:tcW w:w="3446" w:type="dxa"/>
            <w:vAlign w:val="center"/>
          </w:tcPr>
          <w:p w:rsidR="0026105D" w:rsidRDefault="00783DB6" w:rsidP="00783DB6">
            <w:pPr>
              <w:pStyle w:val="ListParagraph"/>
              <w:numPr>
                <w:ilvl w:val="0"/>
                <w:numId w:val="9"/>
              </w:num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discusses w</w:t>
            </w:r>
            <w:r w:rsidR="00895049">
              <w:t>hat columns are we going to need for our Sprint Backlog</w:t>
            </w:r>
          </w:p>
        </w:tc>
        <w:tc>
          <w:tcPr>
            <w:tcW w:w="3358" w:type="dxa"/>
            <w:vAlign w:val="center"/>
          </w:tcPr>
          <w:p w:rsidR="0026105D" w:rsidRDefault="00895049" w:rsidP="004D5715">
            <w:pPr>
              <w:pStyle w:val="ListParagraph"/>
              <w:numPr>
                <w:ilvl w:val="0"/>
                <w:numId w:val="10"/>
              </w:numPr>
              <w:ind w:left="2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to research what the columns are required.</w:t>
            </w:r>
          </w:p>
        </w:tc>
      </w:tr>
      <w:tr w:rsidR="0026105D" w:rsidTr="000F5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3</w:t>
            </w:r>
          </w:p>
        </w:tc>
        <w:tc>
          <w:tcPr>
            <w:tcW w:w="2551" w:type="dxa"/>
            <w:vAlign w:val="center"/>
          </w:tcPr>
          <w:p w:rsidR="0026105D" w:rsidRPr="004D5715" w:rsidRDefault="00895049" w:rsidP="008A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D5715">
              <w:rPr>
                <w:b/>
              </w:rPr>
              <w:t>Sprint Backlog</w:t>
            </w:r>
          </w:p>
        </w:tc>
        <w:tc>
          <w:tcPr>
            <w:tcW w:w="3446" w:type="dxa"/>
            <w:vAlign w:val="center"/>
          </w:tcPr>
          <w:p w:rsidR="0026105D" w:rsidRDefault="00A507E8" w:rsidP="00A507E8">
            <w:pPr>
              <w:pStyle w:val="ListParagraph"/>
              <w:numPr>
                <w:ilvl w:val="0"/>
                <w:numId w:val="9"/>
              </w:num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p</w:t>
            </w:r>
            <w:r w:rsidR="00CE62D5">
              <w:t>redicted what user stories we could handle in one sprint.</w:t>
            </w:r>
          </w:p>
        </w:tc>
        <w:tc>
          <w:tcPr>
            <w:tcW w:w="3358" w:type="dxa"/>
            <w:vAlign w:val="center"/>
          </w:tcPr>
          <w:p w:rsidR="0026105D" w:rsidRDefault="00CE62D5" w:rsidP="004D5715">
            <w:pPr>
              <w:pStyle w:val="ListParagraph"/>
              <w:numPr>
                <w:ilvl w:val="0"/>
                <w:numId w:val="10"/>
              </w:numPr>
              <w:ind w:left="27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Together we </w:t>
            </w:r>
            <w:r w:rsidR="00442250">
              <w:t>made tasks for each user story.</w:t>
            </w:r>
          </w:p>
        </w:tc>
      </w:tr>
      <w:tr w:rsidR="0026105D" w:rsidTr="000F5D02">
        <w:trPr>
          <w:trHeight w:val="1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4</w:t>
            </w:r>
          </w:p>
        </w:tc>
        <w:tc>
          <w:tcPr>
            <w:tcW w:w="2551" w:type="dxa"/>
            <w:vAlign w:val="center"/>
          </w:tcPr>
          <w:p w:rsidR="0026105D" w:rsidRPr="004D5715" w:rsidRDefault="00442250" w:rsidP="008A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D5715">
              <w:rPr>
                <w:b/>
              </w:rPr>
              <w:t>Sprint Backlog</w:t>
            </w:r>
            <w:r w:rsidR="004D5715">
              <w:rPr>
                <w:b/>
              </w:rPr>
              <w:t xml:space="preserve">:  </w:t>
            </w:r>
            <w:r w:rsidRPr="004D5715">
              <w:rPr>
                <w:b/>
              </w:rPr>
              <w:t>Finalization</w:t>
            </w:r>
          </w:p>
        </w:tc>
        <w:tc>
          <w:tcPr>
            <w:tcW w:w="3446" w:type="dxa"/>
            <w:vAlign w:val="center"/>
          </w:tcPr>
          <w:p w:rsidR="0026105D" w:rsidRDefault="00B0252D" w:rsidP="00B0252D">
            <w:pPr>
              <w:pStyle w:val="ListParagraph"/>
              <w:numPr>
                <w:ilvl w:val="0"/>
                <w:numId w:val="9"/>
              </w:num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d</w:t>
            </w:r>
            <w:r w:rsidR="00442250">
              <w:t>iscussed what the final draft will look like.</w:t>
            </w:r>
          </w:p>
        </w:tc>
        <w:tc>
          <w:tcPr>
            <w:tcW w:w="3358" w:type="dxa"/>
            <w:vAlign w:val="center"/>
          </w:tcPr>
          <w:p w:rsidR="0026105D" w:rsidRDefault="00442250" w:rsidP="004D5715">
            <w:pPr>
              <w:pStyle w:val="ListParagraph"/>
              <w:numPr>
                <w:ilvl w:val="0"/>
                <w:numId w:val="10"/>
              </w:numPr>
              <w:ind w:left="2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 to take all information and create a first draft of the Sprint Backlog</w:t>
            </w:r>
            <w:r w:rsidR="00F9387C">
              <w:t>.</w:t>
            </w:r>
          </w:p>
        </w:tc>
      </w:tr>
      <w:tr w:rsidR="0026105D" w:rsidTr="004D5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:rsidR="0026105D" w:rsidRPr="00457217" w:rsidRDefault="005F70BD" w:rsidP="008A0A4E">
            <w:pPr>
              <w:pStyle w:val="IntenseQuote"/>
              <w:spacing w:line="240" w:lineRule="auto"/>
              <w:jc w:val="center"/>
              <w:rPr>
                <w:b/>
                <w:i w:val="0"/>
                <w:color w:val="auto"/>
                <w:sz w:val="28"/>
              </w:rPr>
            </w:pPr>
            <w:r>
              <w:rPr>
                <w:b/>
                <w:i w:val="0"/>
                <w:color w:val="auto"/>
                <w:sz w:val="28"/>
              </w:rPr>
              <w:t>Adjourned: 19:</w:t>
            </w:r>
            <w:r w:rsidR="0026105D" w:rsidRPr="00457217">
              <w:rPr>
                <w:b/>
                <w:i w:val="0"/>
                <w:color w:val="auto"/>
                <w:sz w:val="28"/>
              </w:rPr>
              <w:t>00</w:t>
            </w:r>
          </w:p>
        </w:tc>
      </w:tr>
    </w:tbl>
    <w:p w:rsidR="0026105D" w:rsidRDefault="0026105D" w:rsidP="0026105D"/>
    <w:sdt>
      <w:sdtPr>
        <w:id w:val="-1449473247"/>
        <w:placeholder>
          <w:docPart w:val="6AC50A3C756C4A04AD5364D9FA5230E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26105D" w:rsidRDefault="0026105D" w:rsidP="0026105D">
          <w:pPr>
            <w:pStyle w:val="Title"/>
          </w:pPr>
          <w:r>
            <w:rPr>
              <w:lang w:val="en-CA"/>
            </w:rPr>
            <w:t>MEETING LOG</w:t>
          </w:r>
        </w:p>
      </w:sdtContent>
    </w:sdt>
    <w:p w:rsidR="0026105D" w:rsidRDefault="00AD4006" w:rsidP="0026105D">
      <w:pPr>
        <w:pStyle w:val="Subtitle"/>
      </w:pPr>
      <w:r>
        <w:rPr>
          <w:lang w:val="en-CA"/>
        </w:rPr>
        <w:t>Sprint 1 – official sprint planning</w:t>
      </w:r>
    </w:p>
    <w:p w:rsidR="0026105D" w:rsidRDefault="0026105D" w:rsidP="0026105D">
      <w:r w:rsidRPr="009F1AC2">
        <w:rPr>
          <w:b/>
        </w:rPr>
        <w:t>Sprint Planning</w:t>
      </w:r>
      <w:r w:rsidR="00195227">
        <w:rPr>
          <w:b/>
        </w:rPr>
        <w:t xml:space="preserve"> Meeting Held</w:t>
      </w:r>
      <w:r w:rsidR="00141568">
        <w:t>: Jan 20</w:t>
      </w:r>
      <w:r w:rsidRPr="00882E07">
        <w:rPr>
          <w:vertAlign w:val="superscript"/>
        </w:rPr>
        <w:t>th</w:t>
      </w:r>
      <w:r w:rsidR="008D28C1">
        <w:t xml:space="preserve"> 2015 - 17</w:t>
      </w:r>
      <w:r>
        <w:t>:00 @ Room F3002</w:t>
      </w:r>
    </w:p>
    <w:p w:rsidR="0026105D" w:rsidRPr="009F1AC2" w:rsidRDefault="0026105D" w:rsidP="0026105D">
      <w:pPr>
        <w:rPr>
          <w:i/>
        </w:rPr>
      </w:pPr>
      <w:r w:rsidRPr="009F1AC2">
        <w:rPr>
          <w:i/>
        </w:rPr>
        <w:t xml:space="preserve">Participants: Steve, Nick, </w:t>
      </w:r>
      <w:proofErr w:type="spellStart"/>
      <w:r w:rsidRPr="009F1AC2">
        <w:rPr>
          <w:i/>
        </w:rPr>
        <w:t>Mehrnaz</w:t>
      </w:r>
      <w:proofErr w:type="spellEnd"/>
      <w:r w:rsidRPr="009F1AC2">
        <w:rPr>
          <w:i/>
        </w:rPr>
        <w:t>, Kevin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21"/>
        <w:gridCol w:w="1984"/>
        <w:gridCol w:w="3446"/>
        <w:gridCol w:w="4067"/>
      </w:tblGrid>
      <w:tr w:rsidR="0026105D" w:rsidTr="00BD4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26105D" w:rsidRDefault="0026105D" w:rsidP="008A0A4E">
            <w:pPr>
              <w:jc w:val="center"/>
            </w:pPr>
            <w:r>
              <w:t>#</w:t>
            </w:r>
          </w:p>
        </w:tc>
        <w:tc>
          <w:tcPr>
            <w:tcW w:w="1984" w:type="dxa"/>
          </w:tcPr>
          <w:p w:rsidR="0026105D" w:rsidRDefault="0026105D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3446" w:type="dxa"/>
          </w:tcPr>
          <w:p w:rsidR="0026105D" w:rsidRDefault="0026105D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DISCUSSION</w:t>
            </w:r>
          </w:p>
        </w:tc>
        <w:tc>
          <w:tcPr>
            <w:tcW w:w="4067" w:type="dxa"/>
          </w:tcPr>
          <w:p w:rsidR="0026105D" w:rsidRDefault="0026105D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26105D" w:rsidTr="007D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1</w:t>
            </w:r>
          </w:p>
        </w:tc>
        <w:tc>
          <w:tcPr>
            <w:tcW w:w="1984" w:type="dxa"/>
            <w:vAlign w:val="center"/>
          </w:tcPr>
          <w:p w:rsidR="0026105D" w:rsidRPr="00BD46A0" w:rsidRDefault="00AD4006" w:rsidP="008A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D46A0">
              <w:rPr>
                <w:b/>
              </w:rPr>
              <w:t>Sprint Planning</w:t>
            </w:r>
            <w:r w:rsidR="00AB0132">
              <w:rPr>
                <w:b/>
              </w:rPr>
              <w:t>: General</w:t>
            </w:r>
          </w:p>
        </w:tc>
        <w:tc>
          <w:tcPr>
            <w:tcW w:w="3446" w:type="dxa"/>
            <w:vAlign w:val="center"/>
          </w:tcPr>
          <w:p w:rsidR="0026105D" w:rsidRDefault="00AD4006" w:rsidP="00BD46A0">
            <w:pPr>
              <w:pStyle w:val="ListParagraph"/>
              <w:numPr>
                <w:ilvl w:val="0"/>
                <w:numId w:val="11"/>
              </w:num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Sprint Planning Meeting</w:t>
            </w:r>
          </w:p>
        </w:tc>
        <w:tc>
          <w:tcPr>
            <w:tcW w:w="4067" w:type="dxa"/>
            <w:vAlign w:val="center"/>
          </w:tcPr>
          <w:p w:rsidR="0026105D" w:rsidRDefault="00AD4006" w:rsidP="00BD46A0">
            <w:pPr>
              <w:pStyle w:val="ListParagraph"/>
              <w:numPr>
                <w:ilvl w:val="0"/>
                <w:numId w:val="12"/>
              </w:numPr>
              <w:ind w:left="4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Assigned tasks to all members of the group</w:t>
            </w:r>
          </w:p>
        </w:tc>
      </w:tr>
      <w:tr w:rsidR="0026105D" w:rsidTr="00572B2B">
        <w:trPr>
          <w:trHeight w:val="3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2</w:t>
            </w:r>
          </w:p>
        </w:tc>
        <w:tc>
          <w:tcPr>
            <w:tcW w:w="1984" w:type="dxa"/>
            <w:vAlign w:val="center"/>
          </w:tcPr>
          <w:p w:rsidR="0026105D" w:rsidRPr="00BD46A0" w:rsidRDefault="0052766D" w:rsidP="008A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Subject Matter: </w:t>
            </w:r>
            <w:r w:rsidR="00DA10C9" w:rsidRPr="00BD46A0">
              <w:rPr>
                <w:b/>
              </w:rPr>
              <w:t>Experts</w:t>
            </w:r>
          </w:p>
        </w:tc>
        <w:tc>
          <w:tcPr>
            <w:tcW w:w="3446" w:type="dxa"/>
            <w:vAlign w:val="center"/>
          </w:tcPr>
          <w:p w:rsidR="0026105D" w:rsidRDefault="00DA10C9" w:rsidP="00BD46A0">
            <w:pPr>
              <w:pStyle w:val="ListParagraph"/>
              <w:numPr>
                <w:ilvl w:val="0"/>
                <w:numId w:val="11"/>
              </w:num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Discussed </w:t>
            </w:r>
            <w:r w:rsidR="00825B2B">
              <w:t>member’s</w:t>
            </w:r>
            <w:r>
              <w:t xml:space="preserve"> roles within the organization and how this affects our sprint planning.</w:t>
            </w:r>
          </w:p>
        </w:tc>
        <w:tc>
          <w:tcPr>
            <w:tcW w:w="4067" w:type="dxa"/>
            <w:vAlign w:val="center"/>
          </w:tcPr>
          <w:p w:rsidR="0026105D" w:rsidRDefault="00DA10C9" w:rsidP="00BD46A0">
            <w:pPr>
              <w:pStyle w:val="ListParagraph"/>
              <w:numPr>
                <w:ilvl w:val="0"/>
                <w:numId w:val="12"/>
              </w:numPr>
              <w:ind w:left="4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will now be the Web layer expert.</w:t>
            </w:r>
          </w:p>
          <w:p w:rsidR="00DA10C9" w:rsidRDefault="00DA10C9" w:rsidP="00BD46A0">
            <w:pPr>
              <w:ind w:left="4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A10C9" w:rsidRDefault="00DA10C9" w:rsidP="00BD46A0">
            <w:pPr>
              <w:pStyle w:val="ListParagraph"/>
              <w:numPr>
                <w:ilvl w:val="0"/>
                <w:numId w:val="12"/>
              </w:numPr>
              <w:ind w:left="4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 will now be the Business Layer expert.</w:t>
            </w:r>
          </w:p>
          <w:p w:rsidR="00DA10C9" w:rsidRDefault="00DA10C9" w:rsidP="00BD46A0">
            <w:pPr>
              <w:ind w:left="4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A10C9" w:rsidRDefault="00DA10C9" w:rsidP="00BD46A0">
            <w:pPr>
              <w:pStyle w:val="ListParagraph"/>
              <w:numPr>
                <w:ilvl w:val="0"/>
                <w:numId w:val="12"/>
              </w:numPr>
              <w:ind w:left="4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Merhnaz</w:t>
            </w:r>
            <w:proofErr w:type="spellEnd"/>
            <w:r>
              <w:t xml:space="preserve"> will now be the Database expert.</w:t>
            </w:r>
          </w:p>
          <w:p w:rsidR="00DA10C9" w:rsidRDefault="00DA10C9" w:rsidP="00BD46A0">
            <w:pPr>
              <w:ind w:left="4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A10C9" w:rsidRDefault="00DA10C9" w:rsidP="00BD46A0">
            <w:pPr>
              <w:pStyle w:val="ListParagraph"/>
              <w:numPr>
                <w:ilvl w:val="0"/>
                <w:numId w:val="12"/>
              </w:numPr>
              <w:ind w:left="4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Nick will now the overall testing expert.</w:t>
            </w:r>
          </w:p>
        </w:tc>
      </w:tr>
      <w:tr w:rsidR="0026105D" w:rsidTr="007D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3</w:t>
            </w:r>
          </w:p>
        </w:tc>
        <w:tc>
          <w:tcPr>
            <w:tcW w:w="1984" w:type="dxa"/>
            <w:vAlign w:val="center"/>
          </w:tcPr>
          <w:p w:rsidR="0026105D" w:rsidRPr="00BD46A0" w:rsidRDefault="008F6646" w:rsidP="00527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D46A0">
              <w:rPr>
                <w:b/>
              </w:rPr>
              <w:t>Sprint Planning</w:t>
            </w:r>
            <w:r w:rsidR="0052766D">
              <w:rPr>
                <w:b/>
              </w:rPr>
              <w:t xml:space="preserve">: </w:t>
            </w:r>
            <w:r w:rsidRPr="00BD46A0">
              <w:rPr>
                <w:b/>
              </w:rPr>
              <w:t>Story Points</w:t>
            </w:r>
          </w:p>
        </w:tc>
        <w:tc>
          <w:tcPr>
            <w:tcW w:w="3446" w:type="dxa"/>
            <w:vAlign w:val="center"/>
          </w:tcPr>
          <w:p w:rsidR="0026105D" w:rsidRDefault="00572B2B" w:rsidP="00572B2B">
            <w:pPr>
              <w:pStyle w:val="ListParagraph"/>
              <w:numPr>
                <w:ilvl w:val="0"/>
                <w:numId w:val="11"/>
              </w:num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Team </w:t>
            </w:r>
            <w:r w:rsidR="008F6646">
              <w:t>assigned</w:t>
            </w:r>
            <w:r>
              <w:t xml:space="preserve"> tasks </w:t>
            </w:r>
            <w:r w:rsidR="00286C2C">
              <w:t>and discussed</w:t>
            </w:r>
            <w:r w:rsidR="008F6646">
              <w:t xml:space="preserve"> story points for each task.</w:t>
            </w:r>
          </w:p>
        </w:tc>
        <w:tc>
          <w:tcPr>
            <w:tcW w:w="4067" w:type="dxa"/>
            <w:vAlign w:val="center"/>
          </w:tcPr>
          <w:p w:rsidR="0026105D" w:rsidRDefault="008F6646" w:rsidP="00BD46A0">
            <w:pPr>
              <w:pStyle w:val="ListParagraph"/>
              <w:numPr>
                <w:ilvl w:val="0"/>
                <w:numId w:val="12"/>
              </w:numPr>
              <w:ind w:left="4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Assigned story points to all tasks</w:t>
            </w:r>
          </w:p>
        </w:tc>
      </w:tr>
      <w:tr w:rsidR="0026105D" w:rsidTr="007D25FA">
        <w:trPr>
          <w:trHeight w:val="1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4</w:t>
            </w:r>
          </w:p>
        </w:tc>
        <w:tc>
          <w:tcPr>
            <w:tcW w:w="1984" w:type="dxa"/>
            <w:vAlign w:val="center"/>
          </w:tcPr>
          <w:p w:rsidR="0026105D" w:rsidRPr="00BD46A0" w:rsidRDefault="00BF0A1F" w:rsidP="00527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D46A0">
              <w:rPr>
                <w:b/>
              </w:rPr>
              <w:t>Sprint Planning</w:t>
            </w:r>
            <w:r w:rsidR="0052766D">
              <w:rPr>
                <w:b/>
              </w:rPr>
              <w:t xml:space="preserve">: </w:t>
            </w:r>
            <w:r w:rsidRPr="00BD46A0">
              <w:rPr>
                <w:b/>
              </w:rPr>
              <w:t>Administration</w:t>
            </w:r>
          </w:p>
        </w:tc>
        <w:tc>
          <w:tcPr>
            <w:tcW w:w="3446" w:type="dxa"/>
            <w:vAlign w:val="center"/>
          </w:tcPr>
          <w:p w:rsidR="0026105D" w:rsidRDefault="00BF0A1F" w:rsidP="00BD46A0">
            <w:pPr>
              <w:pStyle w:val="ListParagraph"/>
              <w:numPr>
                <w:ilvl w:val="0"/>
                <w:numId w:val="11"/>
              </w:num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draft of sprint planning documentation is complete. We need to finalize this for submission.</w:t>
            </w:r>
          </w:p>
        </w:tc>
        <w:tc>
          <w:tcPr>
            <w:tcW w:w="4067" w:type="dxa"/>
            <w:vAlign w:val="center"/>
          </w:tcPr>
          <w:p w:rsidR="0026105D" w:rsidRDefault="00BF0A1F" w:rsidP="00BD46A0">
            <w:pPr>
              <w:pStyle w:val="ListParagraph"/>
              <w:numPr>
                <w:ilvl w:val="0"/>
                <w:numId w:val="12"/>
              </w:numPr>
              <w:ind w:left="4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 to take all information and draft a finalized version acceptable for submission.</w:t>
            </w:r>
          </w:p>
        </w:tc>
      </w:tr>
      <w:tr w:rsidR="0026105D" w:rsidTr="00BD4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4"/>
            <w:vAlign w:val="center"/>
          </w:tcPr>
          <w:p w:rsidR="0026105D" w:rsidRPr="00457217" w:rsidRDefault="003716BE" w:rsidP="008A0A4E">
            <w:pPr>
              <w:pStyle w:val="IntenseQuote"/>
              <w:spacing w:line="240" w:lineRule="auto"/>
              <w:jc w:val="center"/>
              <w:rPr>
                <w:b/>
                <w:i w:val="0"/>
                <w:color w:val="auto"/>
                <w:sz w:val="28"/>
              </w:rPr>
            </w:pPr>
            <w:r>
              <w:rPr>
                <w:b/>
                <w:i w:val="0"/>
                <w:color w:val="auto"/>
                <w:sz w:val="28"/>
              </w:rPr>
              <w:t>Adjourned: 18</w:t>
            </w:r>
            <w:r w:rsidR="0026105D" w:rsidRPr="00457217">
              <w:rPr>
                <w:b/>
                <w:i w:val="0"/>
                <w:color w:val="auto"/>
                <w:sz w:val="28"/>
              </w:rPr>
              <w:t>00</w:t>
            </w:r>
          </w:p>
        </w:tc>
      </w:tr>
    </w:tbl>
    <w:sdt>
      <w:sdtPr>
        <w:id w:val="117111725"/>
        <w:placeholder>
          <w:docPart w:val="90DE848D0FBA4FDBBBDEAA0A902E240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26105D" w:rsidRDefault="0026105D" w:rsidP="0026105D">
          <w:pPr>
            <w:pStyle w:val="Title"/>
          </w:pPr>
          <w:r>
            <w:rPr>
              <w:lang w:val="en-CA"/>
            </w:rPr>
            <w:t>MEETING LOG</w:t>
          </w:r>
        </w:p>
      </w:sdtContent>
    </w:sdt>
    <w:p w:rsidR="0026105D" w:rsidRDefault="0052082F" w:rsidP="0026105D">
      <w:pPr>
        <w:pStyle w:val="Subtitle"/>
      </w:pPr>
      <w:r>
        <w:rPr>
          <w:lang w:val="en-CA"/>
        </w:rPr>
        <w:t>Sprint 1 – SCRUM MEETING #1</w:t>
      </w:r>
      <w:r w:rsidR="0026105D">
        <w:t xml:space="preserve"> </w:t>
      </w:r>
    </w:p>
    <w:p w:rsidR="0026105D" w:rsidRDefault="0052082F" w:rsidP="0026105D">
      <w:r>
        <w:rPr>
          <w:b/>
        </w:rPr>
        <w:t>Scrum Meeting Held</w:t>
      </w:r>
      <w:r w:rsidR="009262F8">
        <w:t>: Jan 22</w:t>
      </w:r>
      <w:r w:rsidR="009262F8" w:rsidRPr="009262F8">
        <w:rPr>
          <w:vertAlign w:val="superscript"/>
        </w:rPr>
        <w:t>nd</w:t>
      </w:r>
      <w:r w:rsidR="009262F8">
        <w:t xml:space="preserve"> 2015 - 18</w:t>
      </w:r>
      <w:r w:rsidR="0026105D">
        <w:t>:00 @ Room F3002</w:t>
      </w:r>
    </w:p>
    <w:p w:rsidR="0026105D" w:rsidRPr="009F1AC2" w:rsidRDefault="0026105D" w:rsidP="0026105D">
      <w:pPr>
        <w:rPr>
          <w:i/>
        </w:rPr>
      </w:pPr>
      <w:r w:rsidRPr="009F1AC2">
        <w:rPr>
          <w:i/>
        </w:rPr>
        <w:t xml:space="preserve">Participants: Steve, Nick, </w:t>
      </w:r>
      <w:proofErr w:type="spellStart"/>
      <w:r w:rsidRPr="009F1AC2">
        <w:rPr>
          <w:i/>
        </w:rPr>
        <w:t>Mehrnaz</w:t>
      </w:r>
      <w:proofErr w:type="spellEnd"/>
      <w:r w:rsidRPr="009F1AC2">
        <w:rPr>
          <w:i/>
        </w:rPr>
        <w:t>, Kevin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3969"/>
        <w:gridCol w:w="3129"/>
      </w:tblGrid>
      <w:tr w:rsidR="0026105D" w:rsidTr="001A5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26105D" w:rsidRDefault="0026105D" w:rsidP="008A0A4E">
            <w:pPr>
              <w:jc w:val="center"/>
            </w:pPr>
            <w:r>
              <w:t>#</w:t>
            </w:r>
          </w:p>
        </w:tc>
        <w:tc>
          <w:tcPr>
            <w:tcW w:w="2551" w:type="dxa"/>
          </w:tcPr>
          <w:p w:rsidR="0026105D" w:rsidRDefault="0026105D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3969" w:type="dxa"/>
          </w:tcPr>
          <w:p w:rsidR="0026105D" w:rsidRDefault="0026105D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DISCUSSION</w:t>
            </w:r>
          </w:p>
        </w:tc>
        <w:tc>
          <w:tcPr>
            <w:tcW w:w="3129" w:type="dxa"/>
          </w:tcPr>
          <w:p w:rsidR="0026105D" w:rsidRDefault="0026105D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26105D" w:rsidTr="0077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1</w:t>
            </w:r>
          </w:p>
        </w:tc>
        <w:tc>
          <w:tcPr>
            <w:tcW w:w="2551" w:type="dxa"/>
            <w:vAlign w:val="center"/>
          </w:tcPr>
          <w:p w:rsidR="0026105D" w:rsidRPr="001A58B4" w:rsidRDefault="00BC5505" w:rsidP="008A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A58B4">
              <w:rPr>
                <w:b/>
              </w:rPr>
              <w:t>Source Control</w:t>
            </w:r>
          </w:p>
        </w:tc>
        <w:tc>
          <w:tcPr>
            <w:tcW w:w="3969" w:type="dxa"/>
            <w:vAlign w:val="center"/>
          </w:tcPr>
          <w:p w:rsidR="0026105D" w:rsidRDefault="00575262" w:rsidP="001A58B4">
            <w:pPr>
              <w:pStyle w:val="ListParagraph"/>
              <w:numPr>
                <w:ilvl w:val="0"/>
                <w:numId w:val="13"/>
              </w:num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confirmation</w:t>
            </w:r>
            <w:r w:rsidR="0095081C">
              <w:t>:</w:t>
            </w:r>
            <w:r w:rsidR="00F7725F">
              <w:t xml:space="preserve"> </w:t>
            </w:r>
            <w:r w:rsidR="00E35C0D">
              <w:t xml:space="preserve">has </w:t>
            </w:r>
            <w:r w:rsidR="00BC5505">
              <w:t>everyone install the source control software?</w:t>
            </w:r>
          </w:p>
          <w:p w:rsidR="00BC5505" w:rsidRDefault="00BC5505" w:rsidP="001A58B4">
            <w:p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C5505" w:rsidRDefault="00987914" w:rsidP="001A58B4">
            <w:pPr>
              <w:pStyle w:val="ListParagraph"/>
              <w:numPr>
                <w:ilvl w:val="0"/>
                <w:numId w:val="13"/>
              </w:num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Nick raised the question about using the built in </w:t>
            </w:r>
            <w:proofErr w:type="spellStart"/>
            <w:r>
              <w:t>Git</w:t>
            </w:r>
            <w:proofErr w:type="spellEnd"/>
            <w:r>
              <w:t xml:space="preserve"> for windows</w:t>
            </w:r>
            <w:r w:rsidR="003764B5">
              <w:t xml:space="preserve">. There appears to be issues using this with </w:t>
            </w:r>
            <w:proofErr w:type="spellStart"/>
            <w:r w:rsidR="003764B5">
              <w:t>GitHub</w:t>
            </w:r>
            <w:proofErr w:type="spellEnd"/>
            <w:r w:rsidR="003764B5">
              <w:t>.</w:t>
            </w:r>
          </w:p>
        </w:tc>
        <w:tc>
          <w:tcPr>
            <w:tcW w:w="3129" w:type="dxa"/>
            <w:vAlign w:val="center"/>
          </w:tcPr>
          <w:p w:rsidR="00BC5505" w:rsidRDefault="00BC5505" w:rsidP="001A58B4">
            <w:pPr>
              <w:pStyle w:val="ListParagraph"/>
              <w:numPr>
                <w:ilvl w:val="0"/>
                <w:numId w:val="14"/>
              </w:num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  <w:r>
              <w:t xml:space="preserve"> for Windows will now be our solution for source control. All members will now switch to this.</w:t>
            </w:r>
          </w:p>
        </w:tc>
      </w:tr>
      <w:tr w:rsidR="0026105D" w:rsidTr="007714EC">
        <w:trPr>
          <w:trHeight w:val="2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2</w:t>
            </w:r>
          </w:p>
        </w:tc>
        <w:tc>
          <w:tcPr>
            <w:tcW w:w="2551" w:type="dxa"/>
            <w:vAlign w:val="center"/>
          </w:tcPr>
          <w:p w:rsidR="0026105D" w:rsidRPr="001A58B4" w:rsidRDefault="00BC5505" w:rsidP="008A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A58B4">
              <w:rPr>
                <w:b/>
              </w:rPr>
              <w:t>Solution Development</w:t>
            </w:r>
          </w:p>
        </w:tc>
        <w:tc>
          <w:tcPr>
            <w:tcW w:w="3969" w:type="dxa"/>
            <w:vAlign w:val="center"/>
          </w:tcPr>
          <w:p w:rsidR="0026105D" w:rsidRDefault="003764B5" w:rsidP="003764B5">
            <w:pPr>
              <w:pStyle w:val="ListParagraph"/>
              <w:numPr>
                <w:ilvl w:val="0"/>
                <w:numId w:val="13"/>
              </w:num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confirmation: w</w:t>
            </w:r>
            <w:r w:rsidR="00BC5505">
              <w:t>hat kind of project is this and who is going to create the first solution to commit?</w:t>
            </w:r>
          </w:p>
        </w:tc>
        <w:tc>
          <w:tcPr>
            <w:tcW w:w="3129" w:type="dxa"/>
            <w:vAlign w:val="center"/>
          </w:tcPr>
          <w:p w:rsidR="0026105D" w:rsidRDefault="00BC5505" w:rsidP="001A58B4">
            <w:pPr>
              <w:pStyle w:val="ListParagraph"/>
              <w:numPr>
                <w:ilvl w:val="0"/>
                <w:numId w:val="14"/>
              </w:num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 will create the new ASP.NET Solution with the agreed architecture.</w:t>
            </w:r>
          </w:p>
        </w:tc>
      </w:tr>
      <w:tr w:rsidR="0026105D" w:rsidTr="0077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3</w:t>
            </w:r>
          </w:p>
        </w:tc>
        <w:tc>
          <w:tcPr>
            <w:tcW w:w="2551" w:type="dxa"/>
            <w:vAlign w:val="center"/>
          </w:tcPr>
          <w:p w:rsidR="0026105D" w:rsidRPr="001A58B4" w:rsidRDefault="00BC5505" w:rsidP="008A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A58B4">
              <w:rPr>
                <w:b/>
              </w:rPr>
              <w:t>Testing</w:t>
            </w:r>
          </w:p>
        </w:tc>
        <w:tc>
          <w:tcPr>
            <w:tcW w:w="3969" w:type="dxa"/>
            <w:vAlign w:val="center"/>
          </w:tcPr>
          <w:p w:rsidR="0026105D" w:rsidRDefault="00BC5505" w:rsidP="001A58B4">
            <w:pPr>
              <w:pStyle w:val="ListParagraph"/>
              <w:numPr>
                <w:ilvl w:val="0"/>
                <w:numId w:val="13"/>
              </w:num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Problems testing this on different computers.</w:t>
            </w:r>
          </w:p>
        </w:tc>
        <w:tc>
          <w:tcPr>
            <w:tcW w:w="3129" w:type="dxa"/>
            <w:vAlign w:val="center"/>
          </w:tcPr>
          <w:p w:rsidR="0026105D" w:rsidRDefault="00BC5505" w:rsidP="001A58B4">
            <w:pPr>
              <w:pStyle w:val="ListParagraph"/>
              <w:numPr>
                <w:ilvl w:val="0"/>
                <w:numId w:val="14"/>
              </w:num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Nick will research what the compatibility issues that arose and report back.</w:t>
            </w:r>
          </w:p>
        </w:tc>
      </w:tr>
      <w:tr w:rsidR="0026105D" w:rsidTr="008A0A4E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4"/>
            <w:vAlign w:val="center"/>
          </w:tcPr>
          <w:p w:rsidR="0026105D" w:rsidRPr="00457217" w:rsidRDefault="00C87B94" w:rsidP="00C87B94">
            <w:pPr>
              <w:pStyle w:val="IntenseQuote"/>
              <w:spacing w:line="240" w:lineRule="auto"/>
              <w:jc w:val="center"/>
              <w:rPr>
                <w:b/>
                <w:i w:val="0"/>
                <w:color w:val="auto"/>
                <w:sz w:val="28"/>
              </w:rPr>
            </w:pPr>
            <w:r>
              <w:rPr>
                <w:b/>
                <w:i w:val="0"/>
                <w:color w:val="auto"/>
                <w:sz w:val="28"/>
              </w:rPr>
              <w:t>Adjourned: 19:</w:t>
            </w:r>
            <w:r w:rsidR="0026105D" w:rsidRPr="00457217">
              <w:rPr>
                <w:b/>
                <w:i w:val="0"/>
                <w:color w:val="auto"/>
                <w:sz w:val="28"/>
              </w:rPr>
              <w:t>00</w:t>
            </w:r>
          </w:p>
        </w:tc>
      </w:tr>
    </w:tbl>
    <w:p w:rsidR="0026105D" w:rsidRDefault="0026105D" w:rsidP="0026105D"/>
    <w:p w:rsidR="0026105D" w:rsidRDefault="0026105D" w:rsidP="00A677FE"/>
    <w:sdt>
      <w:sdtPr>
        <w:id w:val="1308202341"/>
        <w:placeholder>
          <w:docPart w:val="5C3F20BACC4F4B2B93E325C10B9238F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26105D" w:rsidRDefault="0026105D" w:rsidP="0026105D">
          <w:pPr>
            <w:pStyle w:val="Title"/>
          </w:pPr>
          <w:r>
            <w:rPr>
              <w:lang w:val="en-CA"/>
            </w:rPr>
            <w:t>MEETING LOG</w:t>
          </w:r>
        </w:p>
      </w:sdtContent>
    </w:sdt>
    <w:p w:rsidR="0026105D" w:rsidRDefault="008C3161" w:rsidP="0026105D">
      <w:pPr>
        <w:pStyle w:val="Subtitle"/>
      </w:pPr>
      <w:r>
        <w:rPr>
          <w:lang w:val="en-CA"/>
        </w:rPr>
        <w:t>Sprint 1 – SCRUM MEETING #2</w:t>
      </w:r>
      <w:r w:rsidR="0026105D">
        <w:t xml:space="preserve"> </w:t>
      </w:r>
    </w:p>
    <w:p w:rsidR="0026105D" w:rsidRDefault="008C3161" w:rsidP="0026105D">
      <w:r>
        <w:rPr>
          <w:b/>
        </w:rPr>
        <w:t>Scrum Meeting Held:</w:t>
      </w:r>
      <w:r>
        <w:t xml:space="preserve"> Jan 27</w:t>
      </w:r>
      <w:r w:rsidR="0026105D" w:rsidRPr="00882E07">
        <w:rPr>
          <w:vertAlign w:val="superscript"/>
        </w:rPr>
        <w:t>th</w:t>
      </w:r>
      <w:r>
        <w:t xml:space="preserve"> 2015 - 16</w:t>
      </w:r>
      <w:r w:rsidR="0026105D">
        <w:t>:00 @ Room F3002</w:t>
      </w:r>
    </w:p>
    <w:p w:rsidR="0026105D" w:rsidRPr="009F1AC2" w:rsidRDefault="0026105D" w:rsidP="0026105D">
      <w:pPr>
        <w:rPr>
          <w:i/>
        </w:rPr>
      </w:pPr>
      <w:r w:rsidRPr="009F1AC2">
        <w:rPr>
          <w:i/>
        </w:rPr>
        <w:t xml:space="preserve">Participants: Steve, Nick, </w:t>
      </w:r>
      <w:proofErr w:type="spellStart"/>
      <w:r w:rsidRPr="009F1AC2">
        <w:rPr>
          <w:i/>
        </w:rPr>
        <w:t>Mehrnaz</w:t>
      </w:r>
      <w:proofErr w:type="spellEnd"/>
      <w:r w:rsidRPr="009F1AC2">
        <w:rPr>
          <w:i/>
        </w:rPr>
        <w:t>, Kevin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21"/>
        <w:gridCol w:w="2835"/>
        <w:gridCol w:w="3446"/>
        <w:gridCol w:w="3358"/>
      </w:tblGrid>
      <w:tr w:rsidR="0026105D" w:rsidTr="00F67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26105D" w:rsidRDefault="0026105D" w:rsidP="008A0A4E">
            <w:pPr>
              <w:jc w:val="center"/>
            </w:pPr>
            <w:r>
              <w:t>#</w:t>
            </w:r>
          </w:p>
        </w:tc>
        <w:tc>
          <w:tcPr>
            <w:tcW w:w="2835" w:type="dxa"/>
          </w:tcPr>
          <w:p w:rsidR="0026105D" w:rsidRDefault="0026105D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3446" w:type="dxa"/>
          </w:tcPr>
          <w:p w:rsidR="0026105D" w:rsidRDefault="0026105D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DISCUSSION</w:t>
            </w:r>
          </w:p>
        </w:tc>
        <w:tc>
          <w:tcPr>
            <w:tcW w:w="3358" w:type="dxa"/>
          </w:tcPr>
          <w:p w:rsidR="0026105D" w:rsidRDefault="0026105D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26105D" w:rsidTr="001E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1</w:t>
            </w:r>
          </w:p>
        </w:tc>
        <w:tc>
          <w:tcPr>
            <w:tcW w:w="2835" w:type="dxa"/>
            <w:vAlign w:val="center"/>
          </w:tcPr>
          <w:p w:rsidR="0026105D" w:rsidRPr="00F6741F" w:rsidRDefault="005C5A57" w:rsidP="008A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6741F">
              <w:rPr>
                <w:b/>
              </w:rPr>
              <w:t>Database Design</w:t>
            </w:r>
          </w:p>
        </w:tc>
        <w:tc>
          <w:tcPr>
            <w:tcW w:w="3446" w:type="dxa"/>
            <w:vAlign w:val="center"/>
          </w:tcPr>
          <w:p w:rsidR="0026105D" w:rsidRDefault="005C5A57" w:rsidP="00F6741F">
            <w:pPr>
              <w:pStyle w:val="ListParagraph"/>
              <w:numPr>
                <w:ilvl w:val="0"/>
                <w:numId w:val="15"/>
              </w:num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Mehrnaz’s</w:t>
            </w:r>
            <w:proofErr w:type="spellEnd"/>
            <w:r>
              <w:t xml:space="preserve"> database does not work on all of our computers.</w:t>
            </w:r>
          </w:p>
        </w:tc>
        <w:tc>
          <w:tcPr>
            <w:tcW w:w="3358" w:type="dxa"/>
            <w:vAlign w:val="center"/>
          </w:tcPr>
          <w:p w:rsidR="0026105D" w:rsidRDefault="005C5A57" w:rsidP="00F6741F">
            <w:pPr>
              <w:pStyle w:val="ListParagraph"/>
              <w:numPr>
                <w:ilvl w:val="0"/>
                <w:numId w:val="16"/>
              </w:numPr>
              <w:ind w:left="4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 to research why this is.</w:t>
            </w:r>
          </w:p>
        </w:tc>
      </w:tr>
      <w:tr w:rsidR="0026105D" w:rsidTr="001E0FB2">
        <w:trPr>
          <w:trHeight w:val="1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2</w:t>
            </w:r>
          </w:p>
        </w:tc>
        <w:tc>
          <w:tcPr>
            <w:tcW w:w="2835" w:type="dxa"/>
            <w:vAlign w:val="center"/>
          </w:tcPr>
          <w:p w:rsidR="0026105D" w:rsidRPr="00F6741F" w:rsidRDefault="005C5A57" w:rsidP="008A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6741F">
              <w:rPr>
                <w:b/>
              </w:rPr>
              <w:t>Database Conflict</w:t>
            </w:r>
          </w:p>
        </w:tc>
        <w:tc>
          <w:tcPr>
            <w:tcW w:w="3446" w:type="dxa"/>
            <w:vAlign w:val="center"/>
          </w:tcPr>
          <w:p w:rsidR="0026105D" w:rsidRDefault="005C5A57" w:rsidP="00F6741F">
            <w:pPr>
              <w:pStyle w:val="ListParagraph"/>
              <w:numPr>
                <w:ilvl w:val="0"/>
                <w:numId w:val="15"/>
              </w:num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Steve has reported that the </w:t>
            </w:r>
            <w:proofErr w:type="spellStart"/>
            <w:r>
              <w:t>compatability</w:t>
            </w:r>
            <w:proofErr w:type="spellEnd"/>
            <w:r>
              <w:t xml:space="preserve"> issue is due because some members are using SQL Server 2012.</w:t>
            </w:r>
          </w:p>
        </w:tc>
        <w:tc>
          <w:tcPr>
            <w:tcW w:w="3358" w:type="dxa"/>
            <w:vAlign w:val="center"/>
          </w:tcPr>
          <w:p w:rsidR="0026105D" w:rsidRDefault="005C5A57" w:rsidP="00F6741F">
            <w:pPr>
              <w:pStyle w:val="ListParagraph"/>
              <w:numPr>
                <w:ilvl w:val="0"/>
                <w:numId w:val="16"/>
              </w:numPr>
              <w:ind w:left="4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members are now switching to SQL Server 2012</w:t>
            </w:r>
            <w:r w:rsidR="00196954">
              <w:t>.</w:t>
            </w:r>
          </w:p>
        </w:tc>
      </w:tr>
      <w:tr w:rsidR="0026105D" w:rsidTr="001E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3</w:t>
            </w:r>
          </w:p>
        </w:tc>
        <w:tc>
          <w:tcPr>
            <w:tcW w:w="2835" w:type="dxa"/>
            <w:vAlign w:val="center"/>
          </w:tcPr>
          <w:p w:rsidR="0026105D" w:rsidRPr="00F6741F" w:rsidRDefault="002E5172" w:rsidP="008A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6741F">
              <w:rPr>
                <w:b/>
              </w:rPr>
              <w:t>Database Design</w:t>
            </w:r>
          </w:p>
        </w:tc>
        <w:tc>
          <w:tcPr>
            <w:tcW w:w="3446" w:type="dxa"/>
            <w:vAlign w:val="center"/>
          </w:tcPr>
          <w:p w:rsidR="0026105D" w:rsidRDefault="002E5172" w:rsidP="00F6741F">
            <w:pPr>
              <w:pStyle w:val="ListParagraph"/>
              <w:numPr>
                <w:ilvl w:val="0"/>
                <w:numId w:val="15"/>
              </w:num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members discussed the database design models, represented on a white board. </w:t>
            </w:r>
          </w:p>
        </w:tc>
        <w:tc>
          <w:tcPr>
            <w:tcW w:w="3358" w:type="dxa"/>
            <w:vAlign w:val="center"/>
          </w:tcPr>
          <w:p w:rsidR="0026105D" w:rsidRDefault="002E5172" w:rsidP="00F6741F">
            <w:pPr>
              <w:pStyle w:val="ListParagraph"/>
              <w:numPr>
                <w:ilvl w:val="0"/>
                <w:numId w:val="16"/>
              </w:numPr>
              <w:ind w:left="4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Steve to take pictures of the white board and distribute </w:t>
            </w:r>
            <w:r w:rsidR="000259F0">
              <w:t>ASAP</w:t>
            </w:r>
            <w:r>
              <w:t>.</w:t>
            </w:r>
          </w:p>
        </w:tc>
      </w:tr>
      <w:tr w:rsidR="0026105D" w:rsidTr="001E0FB2">
        <w:trPr>
          <w:trHeight w:val="2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4</w:t>
            </w:r>
          </w:p>
        </w:tc>
        <w:tc>
          <w:tcPr>
            <w:tcW w:w="2835" w:type="dxa"/>
            <w:vAlign w:val="center"/>
          </w:tcPr>
          <w:p w:rsidR="0026105D" w:rsidRPr="00F6741F" w:rsidRDefault="00267EC9" w:rsidP="008A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6741F">
              <w:rPr>
                <w:b/>
              </w:rPr>
              <w:t>Database Relationship</w:t>
            </w:r>
          </w:p>
        </w:tc>
        <w:tc>
          <w:tcPr>
            <w:tcW w:w="3446" w:type="dxa"/>
            <w:vAlign w:val="center"/>
          </w:tcPr>
          <w:p w:rsidR="00267EC9" w:rsidRDefault="00267EC9" w:rsidP="00F6741F">
            <w:pPr>
              <w:pStyle w:val="ListParagraph"/>
              <w:numPr>
                <w:ilvl w:val="0"/>
                <w:numId w:val="15"/>
              </w:num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 discussed how the relationships will work: Children have Parents or Parents have Children?</w:t>
            </w:r>
          </w:p>
          <w:p w:rsidR="00267EC9" w:rsidRDefault="00267EC9" w:rsidP="00F6741F">
            <w:p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67EC9" w:rsidRDefault="00267EC9" w:rsidP="00F6741F">
            <w:pPr>
              <w:pStyle w:val="ListParagraph"/>
              <w:numPr>
                <w:ilvl w:val="0"/>
                <w:numId w:val="15"/>
              </w:num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Committee </w:t>
            </w:r>
            <w:r w:rsidR="009A525E">
              <w:t>agreed upon database relationship design.</w:t>
            </w:r>
          </w:p>
        </w:tc>
        <w:tc>
          <w:tcPr>
            <w:tcW w:w="3358" w:type="dxa"/>
            <w:vAlign w:val="center"/>
          </w:tcPr>
          <w:p w:rsidR="0026105D" w:rsidRDefault="009A525E" w:rsidP="00F6741F">
            <w:pPr>
              <w:pStyle w:val="ListParagraph"/>
              <w:numPr>
                <w:ilvl w:val="0"/>
                <w:numId w:val="16"/>
              </w:numPr>
              <w:ind w:left="4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Mehrnaz</w:t>
            </w:r>
            <w:proofErr w:type="spellEnd"/>
            <w:r>
              <w:t xml:space="preserve"> to implement this and commit to source control.</w:t>
            </w:r>
          </w:p>
        </w:tc>
      </w:tr>
      <w:tr w:rsidR="0026105D" w:rsidTr="00F67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4"/>
            <w:vAlign w:val="center"/>
          </w:tcPr>
          <w:p w:rsidR="0026105D" w:rsidRPr="00457217" w:rsidRDefault="008C3161" w:rsidP="008A0A4E">
            <w:pPr>
              <w:pStyle w:val="IntenseQuote"/>
              <w:spacing w:line="240" w:lineRule="auto"/>
              <w:jc w:val="center"/>
              <w:rPr>
                <w:b/>
                <w:i w:val="0"/>
                <w:color w:val="auto"/>
                <w:sz w:val="28"/>
              </w:rPr>
            </w:pPr>
            <w:r>
              <w:rPr>
                <w:b/>
                <w:i w:val="0"/>
                <w:color w:val="auto"/>
                <w:sz w:val="28"/>
              </w:rPr>
              <w:t>Adjourned: 17</w:t>
            </w:r>
            <w:r w:rsidR="00F92A04">
              <w:rPr>
                <w:b/>
                <w:i w:val="0"/>
                <w:color w:val="auto"/>
                <w:sz w:val="28"/>
              </w:rPr>
              <w:t>:</w:t>
            </w:r>
            <w:r w:rsidR="0026105D" w:rsidRPr="00457217">
              <w:rPr>
                <w:b/>
                <w:i w:val="0"/>
                <w:color w:val="auto"/>
                <w:sz w:val="28"/>
              </w:rPr>
              <w:t>00</w:t>
            </w:r>
          </w:p>
        </w:tc>
      </w:tr>
    </w:tbl>
    <w:p w:rsidR="0026105D" w:rsidRDefault="0026105D" w:rsidP="00A677FE"/>
    <w:sdt>
      <w:sdtPr>
        <w:id w:val="-1593694203"/>
        <w:placeholder>
          <w:docPart w:val="BB8617B918C14CE5BA4744C1B1A1A6A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26105D" w:rsidRDefault="0026105D" w:rsidP="0026105D">
          <w:pPr>
            <w:pStyle w:val="Title"/>
          </w:pPr>
          <w:r>
            <w:rPr>
              <w:lang w:val="en-CA"/>
            </w:rPr>
            <w:t>MEETING LOG</w:t>
          </w:r>
        </w:p>
      </w:sdtContent>
    </w:sdt>
    <w:p w:rsidR="0026105D" w:rsidRDefault="0026105D" w:rsidP="0026105D">
      <w:pPr>
        <w:pStyle w:val="Subtitle"/>
      </w:pPr>
      <w:r>
        <w:rPr>
          <w:lang w:val="en-CA"/>
        </w:rPr>
        <w:t xml:space="preserve">Sprint 1 – </w:t>
      </w:r>
      <w:r w:rsidR="001907BD">
        <w:rPr>
          <w:lang w:val="en-CA"/>
        </w:rPr>
        <w:t>Scrum meeting #3</w:t>
      </w:r>
      <w:r>
        <w:t xml:space="preserve"> </w:t>
      </w:r>
    </w:p>
    <w:p w:rsidR="0026105D" w:rsidRDefault="008B2461" w:rsidP="0026105D">
      <w:r>
        <w:rPr>
          <w:b/>
        </w:rPr>
        <w:t>Scrum Meeting Held</w:t>
      </w:r>
      <w:r w:rsidR="003D1FD8">
        <w:rPr>
          <w:b/>
        </w:rPr>
        <w:t>:</w:t>
      </w:r>
      <w:r w:rsidR="0026105D">
        <w:t xml:space="preserve"> Jan </w:t>
      </w:r>
      <w:r w:rsidR="00243C37">
        <w:t>29</w:t>
      </w:r>
      <w:r w:rsidR="0026105D" w:rsidRPr="00882E07">
        <w:rPr>
          <w:vertAlign w:val="superscript"/>
        </w:rPr>
        <w:t>th</w:t>
      </w:r>
      <w:r w:rsidR="001B1C21">
        <w:t xml:space="preserve"> 2015 - 19</w:t>
      </w:r>
      <w:r w:rsidR="0026105D">
        <w:t>:00 @ Room F3002</w:t>
      </w:r>
    </w:p>
    <w:p w:rsidR="0026105D" w:rsidRPr="009F1AC2" w:rsidRDefault="0026105D" w:rsidP="0026105D">
      <w:pPr>
        <w:rPr>
          <w:i/>
        </w:rPr>
      </w:pPr>
      <w:r w:rsidRPr="009F1AC2">
        <w:rPr>
          <w:i/>
        </w:rPr>
        <w:t xml:space="preserve">Participants: Steve, Nick, </w:t>
      </w:r>
      <w:proofErr w:type="spellStart"/>
      <w:r w:rsidRPr="009F1AC2">
        <w:rPr>
          <w:i/>
        </w:rPr>
        <w:t>Mehrnaz</w:t>
      </w:r>
      <w:proofErr w:type="spellEnd"/>
      <w:r w:rsidRPr="009F1AC2">
        <w:rPr>
          <w:i/>
        </w:rPr>
        <w:t>, Kevin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3446"/>
        <w:gridCol w:w="3358"/>
      </w:tblGrid>
      <w:tr w:rsidR="0026105D" w:rsidTr="00E26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26105D" w:rsidRDefault="0026105D" w:rsidP="008A0A4E">
            <w:pPr>
              <w:jc w:val="center"/>
            </w:pPr>
            <w:r>
              <w:t>#</w:t>
            </w:r>
          </w:p>
        </w:tc>
        <w:tc>
          <w:tcPr>
            <w:tcW w:w="2693" w:type="dxa"/>
          </w:tcPr>
          <w:p w:rsidR="0026105D" w:rsidRDefault="0026105D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3446" w:type="dxa"/>
          </w:tcPr>
          <w:p w:rsidR="0026105D" w:rsidRDefault="0026105D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DISCUSSION</w:t>
            </w:r>
          </w:p>
        </w:tc>
        <w:tc>
          <w:tcPr>
            <w:tcW w:w="3358" w:type="dxa"/>
          </w:tcPr>
          <w:p w:rsidR="0026105D" w:rsidRDefault="0026105D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26105D" w:rsidTr="001E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1</w:t>
            </w:r>
          </w:p>
        </w:tc>
        <w:tc>
          <w:tcPr>
            <w:tcW w:w="2693" w:type="dxa"/>
            <w:vAlign w:val="center"/>
          </w:tcPr>
          <w:p w:rsidR="0026105D" w:rsidRPr="00E26F9B" w:rsidRDefault="00B5484C" w:rsidP="00683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26F9B">
              <w:rPr>
                <w:b/>
              </w:rPr>
              <w:t>Website De</w:t>
            </w:r>
            <w:r w:rsidR="006836BD" w:rsidRPr="00E26F9B">
              <w:rPr>
                <w:b/>
              </w:rPr>
              <w:t>velopment</w:t>
            </w:r>
          </w:p>
        </w:tc>
        <w:tc>
          <w:tcPr>
            <w:tcW w:w="3446" w:type="dxa"/>
            <w:vAlign w:val="center"/>
          </w:tcPr>
          <w:p w:rsidR="00E26F9B" w:rsidRDefault="00E26F9B" w:rsidP="00E26F9B">
            <w:pPr>
              <w:pStyle w:val="ListParagraph"/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5484C" w:rsidRDefault="00B5484C" w:rsidP="00E26F9B">
            <w:pPr>
              <w:pStyle w:val="ListParagraph"/>
              <w:numPr>
                <w:ilvl w:val="0"/>
                <w:numId w:val="17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Nick proposed that we should do separate projects for each website.</w:t>
            </w:r>
          </w:p>
          <w:p w:rsidR="00B5484C" w:rsidRDefault="00B5484C" w:rsidP="00E26F9B">
            <w:p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5484C" w:rsidRDefault="00B5484C" w:rsidP="00E26F9B">
            <w:p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8" w:type="dxa"/>
            <w:vAlign w:val="center"/>
          </w:tcPr>
          <w:p w:rsidR="0026105D" w:rsidRDefault="00B5484C" w:rsidP="00E26F9B">
            <w:pPr>
              <w:pStyle w:val="ListParagraph"/>
              <w:numPr>
                <w:ilvl w:val="0"/>
                <w:numId w:val="18"/>
              </w:numPr>
              <w:ind w:left="4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will use separate views for each site instead of separate projects. Kevin to implement this.</w:t>
            </w:r>
          </w:p>
        </w:tc>
      </w:tr>
      <w:tr w:rsidR="0026105D" w:rsidTr="001E0FB2">
        <w:trPr>
          <w:trHeight w:val="2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2</w:t>
            </w:r>
          </w:p>
        </w:tc>
        <w:tc>
          <w:tcPr>
            <w:tcW w:w="2693" w:type="dxa"/>
            <w:vAlign w:val="center"/>
          </w:tcPr>
          <w:p w:rsidR="0026105D" w:rsidRPr="00E26F9B" w:rsidRDefault="006836BD" w:rsidP="008A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26F9B">
              <w:rPr>
                <w:b/>
              </w:rPr>
              <w:t>Website Design</w:t>
            </w:r>
          </w:p>
        </w:tc>
        <w:tc>
          <w:tcPr>
            <w:tcW w:w="3446" w:type="dxa"/>
            <w:vAlign w:val="center"/>
          </w:tcPr>
          <w:p w:rsidR="0026105D" w:rsidRDefault="006836BD" w:rsidP="00E26F9B">
            <w:pPr>
              <w:pStyle w:val="ListParagraph"/>
              <w:numPr>
                <w:ilvl w:val="0"/>
                <w:numId w:val="17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proposed the use of the foundation.css for our website design. Members agree.</w:t>
            </w:r>
          </w:p>
        </w:tc>
        <w:tc>
          <w:tcPr>
            <w:tcW w:w="3358" w:type="dxa"/>
            <w:vAlign w:val="center"/>
          </w:tcPr>
          <w:p w:rsidR="0026105D" w:rsidRDefault="006836BD" w:rsidP="00E26F9B">
            <w:pPr>
              <w:pStyle w:val="ListParagraph"/>
              <w:numPr>
                <w:ilvl w:val="0"/>
                <w:numId w:val="18"/>
              </w:numPr>
              <w:ind w:left="4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to implement the agreed style</w:t>
            </w:r>
            <w:r w:rsidR="009654EF">
              <w:t xml:space="preserve"> </w:t>
            </w:r>
            <w:r>
              <w:t>sheet.</w:t>
            </w:r>
          </w:p>
        </w:tc>
      </w:tr>
      <w:tr w:rsidR="0026105D" w:rsidTr="001E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3</w:t>
            </w:r>
          </w:p>
        </w:tc>
        <w:tc>
          <w:tcPr>
            <w:tcW w:w="2693" w:type="dxa"/>
            <w:vAlign w:val="center"/>
          </w:tcPr>
          <w:p w:rsidR="0026105D" w:rsidRPr="00E26F9B" w:rsidRDefault="005E1CEF" w:rsidP="008A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26F9B">
              <w:rPr>
                <w:b/>
              </w:rPr>
              <w:t>Front End GUI</w:t>
            </w:r>
          </w:p>
        </w:tc>
        <w:tc>
          <w:tcPr>
            <w:tcW w:w="3446" w:type="dxa"/>
            <w:vAlign w:val="center"/>
          </w:tcPr>
          <w:p w:rsidR="0026105D" w:rsidRDefault="005E1CEF" w:rsidP="00E26F9B">
            <w:pPr>
              <w:pStyle w:val="ListParagraph"/>
              <w:numPr>
                <w:ilvl w:val="0"/>
                <w:numId w:val="17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 proposed that we should use a Windows Forms Application instead of a website for the employees to alter data.</w:t>
            </w:r>
          </w:p>
        </w:tc>
        <w:tc>
          <w:tcPr>
            <w:tcW w:w="3358" w:type="dxa"/>
            <w:vAlign w:val="center"/>
          </w:tcPr>
          <w:p w:rsidR="0026105D" w:rsidRDefault="005E1CEF" w:rsidP="00E26F9B">
            <w:pPr>
              <w:pStyle w:val="ListParagraph"/>
              <w:numPr>
                <w:ilvl w:val="0"/>
                <w:numId w:val="18"/>
              </w:numPr>
              <w:ind w:left="4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Kevin’s idea was denied. All user interfaces will be a web based design.</w:t>
            </w:r>
            <w:r w:rsidR="00BC67DB">
              <w:t xml:space="preserve"> Kevin to </w:t>
            </w:r>
            <w:r w:rsidR="00321549">
              <w:t>implement.</w:t>
            </w:r>
          </w:p>
        </w:tc>
      </w:tr>
      <w:tr w:rsidR="0026105D" w:rsidTr="00E26F9B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4"/>
            <w:vAlign w:val="center"/>
          </w:tcPr>
          <w:p w:rsidR="0026105D" w:rsidRPr="00457217" w:rsidRDefault="00E746EC" w:rsidP="008A0A4E">
            <w:pPr>
              <w:pStyle w:val="IntenseQuote"/>
              <w:spacing w:line="240" w:lineRule="auto"/>
              <w:jc w:val="center"/>
              <w:rPr>
                <w:b/>
                <w:i w:val="0"/>
                <w:color w:val="auto"/>
                <w:sz w:val="28"/>
              </w:rPr>
            </w:pPr>
            <w:r>
              <w:rPr>
                <w:b/>
                <w:i w:val="0"/>
                <w:color w:val="auto"/>
                <w:sz w:val="28"/>
              </w:rPr>
              <w:t>Adjourned: 20:</w:t>
            </w:r>
            <w:r w:rsidR="0026105D" w:rsidRPr="00457217">
              <w:rPr>
                <w:b/>
                <w:i w:val="0"/>
                <w:color w:val="auto"/>
                <w:sz w:val="28"/>
              </w:rPr>
              <w:t>00</w:t>
            </w:r>
          </w:p>
        </w:tc>
      </w:tr>
    </w:tbl>
    <w:p w:rsidR="0026105D" w:rsidRDefault="0026105D" w:rsidP="0026105D"/>
    <w:p w:rsidR="0026105D" w:rsidRDefault="0026105D" w:rsidP="00A677FE"/>
    <w:sdt>
      <w:sdtPr>
        <w:id w:val="-1058170691"/>
        <w:placeholder>
          <w:docPart w:val="1C6A02BE99754A6692E8B4D830A84EF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26105D" w:rsidRDefault="0026105D" w:rsidP="0026105D">
          <w:pPr>
            <w:pStyle w:val="Title"/>
          </w:pPr>
          <w:r>
            <w:rPr>
              <w:lang w:val="en-CA"/>
            </w:rPr>
            <w:t>MEETING LOG</w:t>
          </w:r>
        </w:p>
      </w:sdtContent>
    </w:sdt>
    <w:p w:rsidR="0026105D" w:rsidRDefault="00BF2954" w:rsidP="0026105D">
      <w:pPr>
        <w:pStyle w:val="Subtitle"/>
      </w:pPr>
      <w:r>
        <w:rPr>
          <w:lang w:val="en-CA"/>
        </w:rPr>
        <w:t>Sprint 1 – SCRUM MEETING #4</w:t>
      </w:r>
      <w:r w:rsidR="0026105D">
        <w:t xml:space="preserve"> </w:t>
      </w:r>
    </w:p>
    <w:p w:rsidR="0026105D" w:rsidRDefault="000F5B93" w:rsidP="0026105D">
      <w:r w:rsidRPr="000F5B93">
        <w:rPr>
          <w:b/>
        </w:rPr>
        <w:t>Scrum Meeting Held</w:t>
      </w:r>
      <w:r w:rsidR="0026105D" w:rsidRPr="000F5B93">
        <w:rPr>
          <w:b/>
        </w:rPr>
        <w:t>:</w:t>
      </w:r>
      <w:r>
        <w:t xml:space="preserve"> Feb 3</w:t>
      </w:r>
      <w:r w:rsidRPr="000F5B93">
        <w:rPr>
          <w:vertAlign w:val="superscript"/>
        </w:rPr>
        <w:t>rd</w:t>
      </w:r>
      <w:r>
        <w:t xml:space="preserve"> </w:t>
      </w:r>
      <w:r w:rsidR="0026105D">
        <w:t xml:space="preserve">2015 - </w:t>
      </w:r>
      <w:r>
        <w:t>16</w:t>
      </w:r>
      <w:r w:rsidR="0026105D">
        <w:t>:00 @ Room F3002</w:t>
      </w:r>
    </w:p>
    <w:p w:rsidR="0026105D" w:rsidRPr="009F1AC2" w:rsidRDefault="0026105D" w:rsidP="0026105D">
      <w:pPr>
        <w:rPr>
          <w:i/>
        </w:rPr>
      </w:pPr>
      <w:r w:rsidRPr="009F1AC2">
        <w:rPr>
          <w:i/>
        </w:rPr>
        <w:t xml:space="preserve">Participants: Steve, Nick, </w:t>
      </w:r>
      <w:proofErr w:type="spellStart"/>
      <w:r w:rsidRPr="009F1AC2">
        <w:rPr>
          <w:i/>
        </w:rPr>
        <w:t>Mehrnaz</w:t>
      </w:r>
      <w:proofErr w:type="spellEnd"/>
      <w:r w:rsidRPr="009F1AC2">
        <w:rPr>
          <w:i/>
        </w:rPr>
        <w:t>, Kevin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21"/>
        <w:gridCol w:w="2268"/>
        <w:gridCol w:w="3446"/>
        <w:gridCol w:w="3783"/>
      </w:tblGrid>
      <w:tr w:rsidR="0026105D" w:rsidTr="00845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26105D" w:rsidRDefault="0026105D" w:rsidP="008A0A4E">
            <w:pPr>
              <w:jc w:val="center"/>
            </w:pPr>
            <w:r>
              <w:t>#</w:t>
            </w:r>
          </w:p>
        </w:tc>
        <w:tc>
          <w:tcPr>
            <w:tcW w:w="2268" w:type="dxa"/>
          </w:tcPr>
          <w:p w:rsidR="0026105D" w:rsidRDefault="0026105D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3446" w:type="dxa"/>
          </w:tcPr>
          <w:p w:rsidR="0026105D" w:rsidRDefault="0026105D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DISCUSSION</w:t>
            </w:r>
          </w:p>
        </w:tc>
        <w:tc>
          <w:tcPr>
            <w:tcW w:w="3783" w:type="dxa"/>
          </w:tcPr>
          <w:p w:rsidR="0026105D" w:rsidRDefault="0026105D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26105D" w:rsidTr="00845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1</w:t>
            </w:r>
          </w:p>
        </w:tc>
        <w:tc>
          <w:tcPr>
            <w:tcW w:w="2268" w:type="dxa"/>
            <w:vAlign w:val="center"/>
          </w:tcPr>
          <w:p w:rsidR="0026105D" w:rsidRPr="00845348" w:rsidRDefault="00A4336E" w:rsidP="008A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45348">
              <w:rPr>
                <w:b/>
              </w:rPr>
              <w:t>Business Layer</w:t>
            </w:r>
          </w:p>
        </w:tc>
        <w:tc>
          <w:tcPr>
            <w:tcW w:w="3446" w:type="dxa"/>
            <w:vAlign w:val="center"/>
          </w:tcPr>
          <w:p w:rsidR="00A4336E" w:rsidRDefault="00A4336E" w:rsidP="00845348">
            <w:pPr>
              <w:pStyle w:val="ListParagraph"/>
              <w:numPr>
                <w:ilvl w:val="0"/>
                <w:numId w:val="20"/>
              </w:num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Steve brought up the fact that we should serialize and </w:t>
            </w:r>
            <w:proofErr w:type="spellStart"/>
            <w:r>
              <w:t>deserialize</w:t>
            </w:r>
            <w:proofErr w:type="spellEnd"/>
            <w:r>
              <w:t xml:space="preserve"> all of our objects between layers. Group agrees.</w:t>
            </w:r>
          </w:p>
        </w:tc>
        <w:tc>
          <w:tcPr>
            <w:tcW w:w="3783" w:type="dxa"/>
            <w:vAlign w:val="center"/>
          </w:tcPr>
          <w:p w:rsidR="0026105D" w:rsidRDefault="00A4336E" w:rsidP="00845348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 to implement this in the model and controller layers.</w:t>
            </w:r>
          </w:p>
        </w:tc>
      </w:tr>
      <w:tr w:rsidR="0026105D" w:rsidTr="00845348">
        <w:trPr>
          <w:trHeight w:val="2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2</w:t>
            </w:r>
          </w:p>
        </w:tc>
        <w:tc>
          <w:tcPr>
            <w:tcW w:w="2268" w:type="dxa"/>
            <w:vAlign w:val="center"/>
          </w:tcPr>
          <w:p w:rsidR="0026105D" w:rsidRPr="00845348" w:rsidRDefault="003B1413" w:rsidP="008A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45348">
              <w:rPr>
                <w:b/>
              </w:rPr>
              <w:t>Test Data</w:t>
            </w:r>
          </w:p>
        </w:tc>
        <w:tc>
          <w:tcPr>
            <w:tcW w:w="3446" w:type="dxa"/>
            <w:vAlign w:val="center"/>
          </w:tcPr>
          <w:p w:rsidR="0026105D" w:rsidRDefault="003B1413" w:rsidP="00845348">
            <w:pPr>
              <w:pStyle w:val="ListParagraph"/>
              <w:numPr>
                <w:ilvl w:val="0"/>
                <w:numId w:val="20"/>
              </w:num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Nick brings up a good point that our database is not going to have the proper credentials for everyone. </w:t>
            </w:r>
          </w:p>
        </w:tc>
        <w:tc>
          <w:tcPr>
            <w:tcW w:w="3783" w:type="dxa"/>
            <w:vAlign w:val="center"/>
          </w:tcPr>
          <w:p w:rsidR="0026105D" w:rsidRDefault="003B1413" w:rsidP="00845348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Group agrees one person will be </w:t>
            </w:r>
            <w:proofErr w:type="spellStart"/>
            <w:r>
              <w:t>incharge</w:t>
            </w:r>
            <w:proofErr w:type="spellEnd"/>
            <w:r>
              <w:t xml:space="preserve"> of logging in to test the database calls until we all have working database. </w:t>
            </w:r>
            <w:proofErr w:type="spellStart"/>
            <w:r>
              <w:t>Mehrnaz</w:t>
            </w:r>
            <w:proofErr w:type="spellEnd"/>
            <w:r>
              <w:t xml:space="preserve"> assigned.</w:t>
            </w:r>
          </w:p>
        </w:tc>
      </w:tr>
      <w:tr w:rsidR="0026105D" w:rsidTr="00845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3</w:t>
            </w:r>
          </w:p>
        </w:tc>
        <w:tc>
          <w:tcPr>
            <w:tcW w:w="2268" w:type="dxa"/>
            <w:vAlign w:val="center"/>
          </w:tcPr>
          <w:p w:rsidR="0026105D" w:rsidRPr="00845348" w:rsidRDefault="003B1413" w:rsidP="008A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45348">
              <w:rPr>
                <w:b/>
              </w:rPr>
              <w:t>Scrum Meetings</w:t>
            </w:r>
          </w:p>
        </w:tc>
        <w:tc>
          <w:tcPr>
            <w:tcW w:w="3446" w:type="dxa"/>
            <w:vAlign w:val="center"/>
          </w:tcPr>
          <w:p w:rsidR="0026105D" w:rsidRDefault="003B1413" w:rsidP="00845348">
            <w:pPr>
              <w:pStyle w:val="ListParagraph"/>
              <w:numPr>
                <w:ilvl w:val="0"/>
                <w:numId w:val="20"/>
              </w:num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Documentation of meetings need to be placed in a document.</w:t>
            </w:r>
          </w:p>
        </w:tc>
        <w:tc>
          <w:tcPr>
            <w:tcW w:w="3783" w:type="dxa"/>
            <w:vAlign w:val="center"/>
          </w:tcPr>
          <w:p w:rsidR="0026105D" w:rsidRDefault="003B1413" w:rsidP="00845348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 assigned to create a meeting log in word.</w:t>
            </w:r>
            <w:r w:rsidR="007E5386">
              <w:t xml:space="preserve"> </w:t>
            </w:r>
          </w:p>
        </w:tc>
      </w:tr>
      <w:tr w:rsidR="0026105D" w:rsidTr="00845348">
        <w:trPr>
          <w:trHeight w:val="1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4</w:t>
            </w:r>
          </w:p>
        </w:tc>
        <w:tc>
          <w:tcPr>
            <w:tcW w:w="2268" w:type="dxa"/>
            <w:vAlign w:val="center"/>
          </w:tcPr>
          <w:p w:rsidR="0026105D" w:rsidRPr="00845348" w:rsidRDefault="007E5386" w:rsidP="008A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45348">
              <w:rPr>
                <w:b/>
              </w:rPr>
              <w:t>Web Design</w:t>
            </w:r>
          </w:p>
        </w:tc>
        <w:tc>
          <w:tcPr>
            <w:tcW w:w="3446" w:type="dxa"/>
            <w:vAlign w:val="center"/>
          </w:tcPr>
          <w:p w:rsidR="0026105D" w:rsidRDefault="007E5386" w:rsidP="00845348">
            <w:pPr>
              <w:pStyle w:val="ListParagraph"/>
              <w:numPr>
                <w:ilvl w:val="0"/>
                <w:numId w:val="20"/>
              </w:num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has finished the web layer basic design. To go further, nick is deciding to create a more View/Controller model for the pages.</w:t>
            </w:r>
          </w:p>
        </w:tc>
        <w:tc>
          <w:tcPr>
            <w:tcW w:w="3783" w:type="dxa"/>
            <w:vAlign w:val="center"/>
          </w:tcPr>
          <w:p w:rsidR="0026105D" w:rsidRDefault="007E5386" w:rsidP="00845348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Nick to enhance our current presentation layer setup.</w:t>
            </w:r>
          </w:p>
        </w:tc>
      </w:tr>
      <w:tr w:rsidR="0026105D" w:rsidTr="00845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4"/>
            <w:vAlign w:val="center"/>
          </w:tcPr>
          <w:p w:rsidR="0026105D" w:rsidRPr="00457217" w:rsidRDefault="000F5B93" w:rsidP="008A0A4E">
            <w:pPr>
              <w:pStyle w:val="IntenseQuote"/>
              <w:spacing w:line="240" w:lineRule="auto"/>
              <w:jc w:val="center"/>
              <w:rPr>
                <w:b/>
                <w:i w:val="0"/>
                <w:color w:val="auto"/>
                <w:sz w:val="28"/>
              </w:rPr>
            </w:pPr>
            <w:r>
              <w:rPr>
                <w:b/>
                <w:i w:val="0"/>
                <w:color w:val="auto"/>
                <w:sz w:val="28"/>
              </w:rPr>
              <w:t>Adjourned: 17:</w:t>
            </w:r>
            <w:r w:rsidR="0026105D" w:rsidRPr="00457217">
              <w:rPr>
                <w:b/>
                <w:i w:val="0"/>
                <w:color w:val="auto"/>
                <w:sz w:val="28"/>
              </w:rPr>
              <w:t>00</w:t>
            </w:r>
          </w:p>
        </w:tc>
      </w:tr>
    </w:tbl>
    <w:sdt>
      <w:sdtPr>
        <w:id w:val="-1145662499"/>
        <w:placeholder>
          <w:docPart w:val="8EF921BCF7F0479295B41C24F67BD36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26105D" w:rsidRDefault="0026105D" w:rsidP="0026105D">
          <w:pPr>
            <w:pStyle w:val="Title"/>
          </w:pPr>
          <w:r>
            <w:rPr>
              <w:lang w:val="en-CA"/>
            </w:rPr>
            <w:t>MEETING LOG</w:t>
          </w:r>
        </w:p>
      </w:sdtContent>
    </w:sdt>
    <w:p w:rsidR="0026105D" w:rsidRDefault="00B521FD" w:rsidP="0026105D">
      <w:pPr>
        <w:pStyle w:val="Subtitle"/>
      </w:pPr>
      <w:r>
        <w:rPr>
          <w:lang w:val="en-CA"/>
        </w:rPr>
        <w:t>Sprint 1 – SCRUM MEETING #5</w:t>
      </w:r>
      <w:r w:rsidR="0026105D">
        <w:t xml:space="preserve"> </w:t>
      </w:r>
    </w:p>
    <w:p w:rsidR="0026105D" w:rsidRDefault="00B521FD" w:rsidP="0026105D">
      <w:r w:rsidRPr="00B521FD">
        <w:rPr>
          <w:b/>
        </w:rPr>
        <w:t>Scrum Meeting Held</w:t>
      </w:r>
      <w:r w:rsidR="0026105D" w:rsidRPr="00B521FD">
        <w:rPr>
          <w:b/>
        </w:rPr>
        <w:t>:</w:t>
      </w:r>
      <w:r>
        <w:t xml:space="preserve"> Feb 5</w:t>
      </w:r>
      <w:r w:rsidRPr="00B521FD">
        <w:rPr>
          <w:vertAlign w:val="superscript"/>
        </w:rPr>
        <w:t>th</w:t>
      </w:r>
      <w:r>
        <w:t xml:space="preserve"> </w:t>
      </w:r>
      <w:r w:rsidR="0026105D">
        <w:t>2015 - 20:00 @ Room F3002</w:t>
      </w:r>
    </w:p>
    <w:p w:rsidR="0026105D" w:rsidRPr="009F1AC2" w:rsidRDefault="0026105D" w:rsidP="0026105D">
      <w:pPr>
        <w:rPr>
          <w:i/>
        </w:rPr>
      </w:pPr>
      <w:r w:rsidRPr="009F1AC2">
        <w:rPr>
          <w:i/>
        </w:rPr>
        <w:t xml:space="preserve">Participants: Steve, Nick, </w:t>
      </w:r>
      <w:proofErr w:type="spellStart"/>
      <w:r w:rsidRPr="009F1AC2">
        <w:rPr>
          <w:i/>
        </w:rPr>
        <w:t>Mehrnaz</w:t>
      </w:r>
      <w:proofErr w:type="spellEnd"/>
      <w:r w:rsidRPr="009F1AC2">
        <w:rPr>
          <w:i/>
        </w:rPr>
        <w:t>, Kevin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21"/>
        <w:gridCol w:w="2835"/>
        <w:gridCol w:w="3261"/>
        <w:gridCol w:w="3119"/>
      </w:tblGrid>
      <w:tr w:rsidR="0026105D" w:rsidTr="000A2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26105D" w:rsidRDefault="0026105D" w:rsidP="008A0A4E">
            <w:pPr>
              <w:jc w:val="center"/>
            </w:pPr>
            <w:r>
              <w:t>#</w:t>
            </w:r>
          </w:p>
        </w:tc>
        <w:tc>
          <w:tcPr>
            <w:tcW w:w="2835" w:type="dxa"/>
          </w:tcPr>
          <w:p w:rsidR="0026105D" w:rsidRDefault="0026105D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3261" w:type="dxa"/>
          </w:tcPr>
          <w:p w:rsidR="0026105D" w:rsidRDefault="0026105D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DISCUSSION</w:t>
            </w:r>
          </w:p>
        </w:tc>
        <w:tc>
          <w:tcPr>
            <w:tcW w:w="3119" w:type="dxa"/>
          </w:tcPr>
          <w:p w:rsidR="0026105D" w:rsidRDefault="0026105D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26105D" w:rsidTr="000A2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1</w:t>
            </w:r>
          </w:p>
        </w:tc>
        <w:tc>
          <w:tcPr>
            <w:tcW w:w="2835" w:type="dxa"/>
            <w:vAlign w:val="center"/>
          </w:tcPr>
          <w:p w:rsidR="0026105D" w:rsidRPr="000A232C" w:rsidRDefault="00105DA0" w:rsidP="008A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A232C">
              <w:rPr>
                <w:b/>
              </w:rPr>
              <w:t>Solution Testing</w:t>
            </w:r>
          </w:p>
        </w:tc>
        <w:tc>
          <w:tcPr>
            <w:tcW w:w="3261" w:type="dxa"/>
            <w:vAlign w:val="center"/>
          </w:tcPr>
          <w:p w:rsidR="0026105D" w:rsidRDefault="00105DA0" w:rsidP="000A232C">
            <w:pPr>
              <w:pStyle w:val="ListParagraph"/>
              <w:numPr>
                <w:ilvl w:val="0"/>
                <w:numId w:val="22"/>
              </w:num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the solution comes built together, testing is needed to ensure communication between all layers.</w:t>
            </w:r>
          </w:p>
        </w:tc>
        <w:tc>
          <w:tcPr>
            <w:tcW w:w="3119" w:type="dxa"/>
            <w:vAlign w:val="center"/>
          </w:tcPr>
          <w:p w:rsidR="0026105D" w:rsidRDefault="00105DA0" w:rsidP="000A232C">
            <w:pPr>
              <w:pStyle w:val="ListParagraph"/>
              <w:numPr>
                <w:ilvl w:val="0"/>
                <w:numId w:val="23"/>
              </w:numPr>
              <w:ind w:left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Nick to volunteer to test data being passed between layers. He will report back when finished.</w:t>
            </w:r>
          </w:p>
        </w:tc>
      </w:tr>
      <w:tr w:rsidR="0026105D" w:rsidTr="000A232C">
        <w:trPr>
          <w:trHeight w:val="1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2</w:t>
            </w:r>
          </w:p>
        </w:tc>
        <w:tc>
          <w:tcPr>
            <w:tcW w:w="2835" w:type="dxa"/>
            <w:vAlign w:val="center"/>
          </w:tcPr>
          <w:p w:rsidR="0026105D" w:rsidRPr="000A232C" w:rsidRDefault="00105DA0" w:rsidP="008A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A232C">
              <w:rPr>
                <w:b/>
              </w:rPr>
              <w:t>Database Issues</w:t>
            </w:r>
          </w:p>
        </w:tc>
        <w:tc>
          <w:tcPr>
            <w:tcW w:w="3261" w:type="dxa"/>
            <w:vAlign w:val="center"/>
          </w:tcPr>
          <w:p w:rsidR="0026105D" w:rsidRDefault="00105DA0" w:rsidP="000A232C">
            <w:pPr>
              <w:pStyle w:val="ListParagraph"/>
              <w:numPr>
                <w:ilvl w:val="0"/>
                <w:numId w:val="22"/>
              </w:num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Mehrnaz</w:t>
            </w:r>
            <w:proofErr w:type="spellEnd"/>
            <w:r>
              <w:t xml:space="preserve"> found that the database login is not working.</w:t>
            </w:r>
          </w:p>
        </w:tc>
        <w:tc>
          <w:tcPr>
            <w:tcW w:w="3119" w:type="dxa"/>
            <w:vAlign w:val="center"/>
          </w:tcPr>
          <w:p w:rsidR="0026105D" w:rsidRDefault="00105DA0" w:rsidP="000A232C">
            <w:pPr>
              <w:pStyle w:val="ListParagraph"/>
              <w:numPr>
                <w:ilvl w:val="0"/>
                <w:numId w:val="23"/>
              </w:numPr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Mehrnaz</w:t>
            </w:r>
            <w:proofErr w:type="spellEnd"/>
            <w:r>
              <w:t xml:space="preserve"> to implement build in ASP login methods instead of creating our own</w:t>
            </w:r>
          </w:p>
        </w:tc>
      </w:tr>
      <w:tr w:rsidR="0026105D" w:rsidTr="000A2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3</w:t>
            </w:r>
          </w:p>
        </w:tc>
        <w:tc>
          <w:tcPr>
            <w:tcW w:w="2835" w:type="dxa"/>
            <w:vAlign w:val="center"/>
          </w:tcPr>
          <w:p w:rsidR="0026105D" w:rsidRPr="000A232C" w:rsidRDefault="00105DA0" w:rsidP="008A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A232C">
              <w:rPr>
                <w:b/>
              </w:rPr>
              <w:t>Management documents</w:t>
            </w:r>
          </w:p>
        </w:tc>
        <w:tc>
          <w:tcPr>
            <w:tcW w:w="3261" w:type="dxa"/>
            <w:vAlign w:val="center"/>
          </w:tcPr>
          <w:p w:rsidR="0026105D" w:rsidRDefault="00105DA0" w:rsidP="000A232C">
            <w:pPr>
              <w:pStyle w:val="ListParagraph"/>
              <w:numPr>
                <w:ilvl w:val="0"/>
                <w:numId w:val="22"/>
              </w:num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documents need to be finished, due Friday 13</w:t>
            </w:r>
            <w:r w:rsidRPr="000A232C">
              <w:rPr>
                <w:vertAlign w:val="superscript"/>
              </w:rPr>
              <w:t>th</w:t>
            </w:r>
            <w:r>
              <w:t>.</w:t>
            </w:r>
          </w:p>
        </w:tc>
        <w:tc>
          <w:tcPr>
            <w:tcW w:w="3119" w:type="dxa"/>
            <w:vAlign w:val="center"/>
          </w:tcPr>
          <w:p w:rsidR="0026105D" w:rsidRDefault="00105DA0" w:rsidP="000A232C">
            <w:pPr>
              <w:pStyle w:val="ListParagraph"/>
              <w:numPr>
                <w:ilvl w:val="0"/>
                <w:numId w:val="23"/>
              </w:numPr>
              <w:ind w:left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 tasked to finish all documents and send to team for final review</w:t>
            </w:r>
          </w:p>
        </w:tc>
      </w:tr>
      <w:tr w:rsidR="0026105D" w:rsidTr="000A232C">
        <w:trPr>
          <w:trHeight w:val="1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26105D" w:rsidRDefault="0026105D" w:rsidP="008A0A4E">
            <w:r>
              <w:t>4</w:t>
            </w:r>
          </w:p>
        </w:tc>
        <w:tc>
          <w:tcPr>
            <w:tcW w:w="2835" w:type="dxa"/>
            <w:vAlign w:val="center"/>
          </w:tcPr>
          <w:p w:rsidR="0026105D" w:rsidRPr="000A232C" w:rsidRDefault="000A232C" w:rsidP="008A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Sprint Retro</w:t>
            </w:r>
          </w:p>
        </w:tc>
        <w:tc>
          <w:tcPr>
            <w:tcW w:w="3261" w:type="dxa"/>
            <w:vAlign w:val="center"/>
          </w:tcPr>
          <w:p w:rsidR="0026105D" w:rsidRDefault="007A73CA" w:rsidP="000A232C">
            <w:pPr>
              <w:pStyle w:val="ListParagraph"/>
              <w:numPr>
                <w:ilvl w:val="0"/>
                <w:numId w:val="22"/>
              </w:num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Nick agrees we should do sprint retro at his house.</w:t>
            </w:r>
          </w:p>
        </w:tc>
        <w:tc>
          <w:tcPr>
            <w:tcW w:w="3119" w:type="dxa"/>
            <w:vAlign w:val="center"/>
          </w:tcPr>
          <w:p w:rsidR="0026105D" w:rsidRDefault="007A73CA" w:rsidP="000A232C">
            <w:pPr>
              <w:pStyle w:val="ListParagraph"/>
              <w:numPr>
                <w:ilvl w:val="0"/>
                <w:numId w:val="23"/>
              </w:numPr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members will meet at his house for sprint retro.</w:t>
            </w:r>
          </w:p>
        </w:tc>
      </w:tr>
      <w:tr w:rsidR="0026105D" w:rsidTr="000A2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6" w:type="dxa"/>
            <w:gridSpan w:val="4"/>
            <w:vAlign w:val="center"/>
          </w:tcPr>
          <w:p w:rsidR="0026105D" w:rsidRPr="00457217" w:rsidRDefault="00B521FD" w:rsidP="008A0A4E">
            <w:pPr>
              <w:pStyle w:val="IntenseQuote"/>
              <w:spacing w:line="240" w:lineRule="auto"/>
              <w:jc w:val="center"/>
              <w:rPr>
                <w:b/>
                <w:i w:val="0"/>
                <w:color w:val="auto"/>
                <w:sz w:val="28"/>
              </w:rPr>
            </w:pPr>
            <w:r>
              <w:rPr>
                <w:b/>
                <w:i w:val="0"/>
                <w:color w:val="auto"/>
                <w:sz w:val="28"/>
              </w:rPr>
              <w:t>Adjourned: 21:</w:t>
            </w:r>
            <w:r w:rsidR="0026105D" w:rsidRPr="00457217">
              <w:rPr>
                <w:b/>
                <w:i w:val="0"/>
                <w:color w:val="auto"/>
                <w:sz w:val="28"/>
              </w:rPr>
              <w:t>00</w:t>
            </w:r>
          </w:p>
        </w:tc>
      </w:tr>
    </w:tbl>
    <w:p w:rsidR="0026105D" w:rsidRDefault="0026105D" w:rsidP="0026105D"/>
    <w:p w:rsidR="0026105D" w:rsidRDefault="0026105D" w:rsidP="00A677FE"/>
    <w:p w:rsidR="0026105D" w:rsidRDefault="0026105D" w:rsidP="00A677FE"/>
    <w:p w:rsidR="007A73CA" w:rsidRDefault="007A73CA" w:rsidP="00A677FE"/>
    <w:sdt>
      <w:sdtPr>
        <w:id w:val="753480416"/>
        <w:placeholder>
          <w:docPart w:val="F06329985C234A2AAE7D7F86C8AB265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8011C0" w:rsidRDefault="008011C0" w:rsidP="008011C0">
          <w:pPr>
            <w:pStyle w:val="Title"/>
          </w:pPr>
          <w:r>
            <w:rPr>
              <w:lang w:val="en-CA"/>
            </w:rPr>
            <w:t>MEETING LOG</w:t>
          </w:r>
        </w:p>
      </w:sdtContent>
    </w:sdt>
    <w:p w:rsidR="008011C0" w:rsidRDefault="00E134FB" w:rsidP="008011C0">
      <w:pPr>
        <w:pStyle w:val="Subtitle"/>
      </w:pPr>
      <w:r>
        <w:rPr>
          <w:lang w:val="en-CA"/>
        </w:rPr>
        <w:t>Sprint 1 – SPRINT RETRO</w:t>
      </w:r>
      <w:r w:rsidR="008011C0">
        <w:t xml:space="preserve"> </w:t>
      </w:r>
    </w:p>
    <w:p w:rsidR="008011C0" w:rsidRDefault="00E134FB" w:rsidP="008011C0">
      <w:r w:rsidRPr="00E134FB">
        <w:rPr>
          <w:b/>
        </w:rPr>
        <w:t>Sprint Retro Meeting Held</w:t>
      </w:r>
      <w:r w:rsidR="008011C0" w:rsidRPr="00E134FB">
        <w:rPr>
          <w:b/>
        </w:rPr>
        <w:t>:</w:t>
      </w:r>
      <w:r>
        <w:t xml:space="preserve"> Feb 10</w:t>
      </w:r>
      <w:r w:rsidRPr="00E134FB">
        <w:rPr>
          <w:vertAlign w:val="superscript"/>
        </w:rPr>
        <w:t>th</w:t>
      </w:r>
      <w:r>
        <w:t xml:space="preserve"> 2015 - 16</w:t>
      </w:r>
      <w:r w:rsidR="008011C0">
        <w:t>:00 @ Room F3002</w:t>
      </w:r>
    </w:p>
    <w:p w:rsidR="008011C0" w:rsidRPr="009F1AC2" w:rsidRDefault="008011C0" w:rsidP="008011C0">
      <w:pPr>
        <w:rPr>
          <w:i/>
        </w:rPr>
      </w:pPr>
      <w:r w:rsidRPr="009F1AC2">
        <w:rPr>
          <w:i/>
        </w:rPr>
        <w:t xml:space="preserve">Participants: Steve, Nick, </w:t>
      </w:r>
      <w:proofErr w:type="spellStart"/>
      <w:r w:rsidRPr="009F1AC2">
        <w:rPr>
          <w:i/>
        </w:rPr>
        <w:t>Mehrnaz</w:t>
      </w:r>
      <w:proofErr w:type="spellEnd"/>
      <w:r w:rsidRPr="009F1AC2">
        <w:rPr>
          <w:i/>
        </w:rPr>
        <w:t>, Kevin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3446"/>
        <w:gridCol w:w="3358"/>
      </w:tblGrid>
      <w:tr w:rsidR="008011C0" w:rsidTr="00E25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8011C0" w:rsidRDefault="008011C0" w:rsidP="008A0A4E">
            <w:pPr>
              <w:jc w:val="center"/>
            </w:pPr>
            <w:r>
              <w:t>#</w:t>
            </w:r>
          </w:p>
        </w:tc>
        <w:tc>
          <w:tcPr>
            <w:tcW w:w="2693" w:type="dxa"/>
          </w:tcPr>
          <w:p w:rsidR="008011C0" w:rsidRDefault="008011C0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3446" w:type="dxa"/>
          </w:tcPr>
          <w:p w:rsidR="008011C0" w:rsidRDefault="008011C0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DISCUSSION</w:t>
            </w:r>
          </w:p>
        </w:tc>
        <w:tc>
          <w:tcPr>
            <w:tcW w:w="3358" w:type="dxa"/>
          </w:tcPr>
          <w:p w:rsidR="008011C0" w:rsidRDefault="008011C0" w:rsidP="008A0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8011C0" w:rsidTr="004B7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8011C0" w:rsidRDefault="008011C0" w:rsidP="008A0A4E">
            <w:r>
              <w:t>1</w:t>
            </w:r>
          </w:p>
        </w:tc>
        <w:tc>
          <w:tcPr>
            <w:tcW w:w="2693" w:type="dxa"/>
            <w:vAlign w:val="center"/>
          </w:tcPr>
          <w:p w:rsidR="008011C0" w:rsidRPr="00E25C81" w:rsidRDefault="00494AAA" w:rsidP="008A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25C81">
              <w:rPr>
                <w:b/>
              </w:rPr>
              <w:t>Database Hold up</w:t>
            </w:r>
          </w:p>
        </w:tc>
        <w:tc>
          <w:tcPr>
            <w:tcW w:w="3446" w:type="dxa"/>
            <w:vAlign w:val="center"/>
          </w:tcPr>
          <w:p w:rsidR="00494AAA" w:rsidRDefault="00494AAA" w:rsidP="00E25C81">
            <w:pPr>
              <w:pStyle w:val="ListParagraph"/>
              <w:numPr>
                <w:ilvl w:val="0"/>
                <w:numId w:val="17"/>
              </w:num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agrees that hitting the database in the beginning was a great blocker since it did not work properly.</w:t>
            </w:r>
          </w:p>
        </w:tc>
        <w:tc>
          <w:tcPr>
            <w:tcW w:w="3358" w:type="dxa"/>
            <w:vAlign w:val="center"/>
          </w:tcPr>
          <w:p w:rsidR="008011C0" w:rsidRDefault="00494AAA" w:rsidP="00E25C81">
            <w:pPr>
              <w:pStyle w:val="ListParagraph"/>
              <w:numPr>
                <w:ilvl w:val="0"/>
                <w:numId w:val="19"/>
              </w:numPr>
              <w:ind w:left="4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should have made test data to mimic a database until this was finished.</w:t>
            </w:r>
          </w:p>
        </w:tc>
      </w:tr>
      <w:tr w:rsidR="008011C0" w:rsidTr="004B70C0">
        <w:trPr>
          <w:trHeight w:val="2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8011C0" w:rsidRDefault="008011C0" w:rsidP="008A0A4E">
            <w:r>
              <w:t>2</w:t>
            </w:r>
          </w:p>
        </w:tc>
        <w:tc>
          <w:tcPr>
            <w:tcW w:w="2693" w:type="dxa"/>
            <w:vAlign w:val="center"/>
          </w:tcPr>
          <w:p w:rsidR="008011C0" w:rsidRPr="00E25C81" w:rsidRDefault="00494AAA" w:rsidP="008A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25C81">
              <w:rPr>
                <w:b/>
              </w:rPr>
              <w:t>GitHub</w:t>
            </w:r>
            <w:proofErr w:type="spellEnd"/>
            <w:r w:rsidR="00203A90" w:rsidRPr="00E25C81">
              <w:rPr>
                <w:b/>
              </w:rPr>
              <w:t xml:space="preserve"> Database</w:t>
            </w:r>
          </w:p>
        </w:tc>
        <w:tc>
          <w:tcPr>
            <w:tcW w:w="3446" w:type="dxa"/>
            <w:vAlign w:val="center"/>
          </w:tcPr>
          <w:p w:rsidR="008011C0" w:rsidRDefault="00494AAA" w:rsidP="00E25C81">
            <w:pPr>
              <w:pStyle w:val="ListParagraph"/>
              <w:numPr>
                <w:ilvl w:val="0"/>
                <w:numId w:val="17"/>
              </w:num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  <w:r>
              <w:t xml:space="preserve"> has been causing issues with the local database.</w:t>
            </w:r>
          </w:p>
        </w:tc>
        <w:tc>
          <w:tcPr>
            <w:tcW w:w="3358" w:type="dxa"/>
            <w:vAlign w:val="center"/>
          </w:tcPr>
          <w:p w:rsidR="008011C0" w:rsidRDefault="00494AAA" w:rsidP="00E25C81">
            <w:pPr>
              <w:pStyle w:val="ListParagraph"/>
              <w:numPr>
                <w:ilvl w:val="0"/>
                <w:numId w:val="19"/>
              </w:numPr>
              <w:ind w:left="4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are no longer having a local database file. We will hit SQL Server immediately.</w:t>
            </w:r>
          </w:p>
        </w:tc>
      </w:tr>
      <w:tr w:rsidR="008011C0" w:rsidTr="004B7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8011C0" w:rsidRDefault="008011C0" w:rsidP="008A0A4E">
            <w:r>
              <w:t>3</w:t>
            </w:r>
          </w:p>
        </w:tc>
        <w:tc>
          <w:tcPr>
            <w:tcW w:w="2693" w:type="dxa"/>
            <w:vAlign w:val="center"/>
          </w:tcPr>
          <w:p w:rsidR="008011C0" w:rsidRPr="00E25C81" w:rsidRDefault="00494AAA" w:rsidP="008A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25C81">
              <w:rPr>
                <w:b/>
              </w:rPr>
              <w:t>Timings.</w:t>
            </w:r>
          </w:p>
        </w:tc>
        <w:tc>
          <w:tcPr>
            <w:tcW w:w="3446" w:type="dxa"/>
            <w:vAlign w:val="center"/>
          </w:tcPr>
          <w:p w:rsidR="008011C0" w:rsidRDefault="00494AAA" w:rsidP="00E25C81">
            <w:pPr>
              <w:pStyle w:val="ListParagraph"/>
              <w:numPr>
                <w:ilvl w:val="0"/>
                <w:numId w:val="17"/>
              </w:num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Team Management has been going very well. </w:t>
            </w:r>
          </w:p>
        </w:tc>
        <w:tc>
          <w:tcPr>
            <w:tcW w:w="3358" w:type="dxa"/>
            <w:vAlign w:val="center"/>
          </w:tcPr>
          <w:p w:rsidR="008011C0" w:rsidRDefault="00494AAA" w:rsidP="00E25C81">
            <w:pPr>
              <w:pStyle w:val="ListParagraph"/>
              <w:numPr>
                <w:ilvl w:val="0"/>
                <w:numId w:val="19"/>
              </w:numPr>
              <w:ind w:left="4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Continue good communication between team members</w:t>
            </w:r>
            <w:r w:rsidR="004D1A8A">
              <w:t>.</w:t>
            </w:r>
          </w:p>
        </w:tc>
      </w:tr>
      <w:tr w:rsidR="008011C0" w:rsidTr="004B70C0">
        <w:trPr>
          <w:trHeight w:val="2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8011C0" w:rsidRDefault="008011C0" w:rsidP="008A0A4E">
            <w:r>
              <w:t>4</w:t>
            </w:r>
          </w:p>
        </w:tc>
        <w:tc>
          <w:tcPr>
            <w:tcW w:w="2693" w:type="dxa"/>
            <w:vAlign w:val="center"/>
          </w:tcPr>
          <w:p w:rsidR="008011C0" w:rsidRPr="00E25C81" w:rsidRDefault="00805850" w:rsidP="008A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25C81">
              <w:rPr>
                <w:b/>
              </w:rPr>
              <w:t>GitHub</w:t>
            </w:r>
            <w:proofErr w:type="spellEnd"/>
            <w:r w:rsidRPr="00E25C81">
              <w:rPr>
                <w:b/>
              </w:rPr>
              <w:t xml:space="preserve"> Conflicts</w:t>
            </w:r>
          </w:p>
          <w:p w:rsidR="00805850" w:rsidRPr="00E25C81" w:rsidRDefault="00805850" w:rsidP="008A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446" w:type="dxa"/>
            <w:vAlign w:val="center"/>
          </w:tcPr>
          <w:p w:rsidR="008011C0" w:rsidRDefault="00203A90" w:rsidP="00E25C81">
            <w:pPr>
              <w:pStyle w:val="ListParagraph"/>
              <w:numPr>
                <w:ilvl w:val="0"/>
                <w:numId w:val="17"/>
              </w:num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  <w:r>
              <w:t xml:space="preserve"> causing conflicts when merging. </w:t>
            </w:r>
          </w:p>
        </w:tc>
        <w:tc>
          <w:tcPr>
            <w:tcW w:w="3358" w:type="dxa"/>
            <w:vAlign w:val="center"/>
          </w:tcPr>
          <w:p w:rsidR="008011C0" w:rsidRDefault="00203A90" w:rsidP="00E25C81">
            <w:pPr>
              <w:pStyle w:val="ListParagraph"/>
              <w:numPr>
                <w:ilvl w:val="0"/>
                <w:numId w:val="19"/>
              </w:numPr>
              <w:ind w:left="4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New rule: clean solution before </w:t>
            </w:r>
            <w:proofErr w:type="spellStart"/>
            <w:r>
              <w:t>commiting</w:t>
            </w:r>
            <w:proofErr w:type="spellEnd"/>
            <w:r>
              <w:t xml:space="preserve"> to ensure we don’t commit a file that is not needed.</w:t>
            </w:r>
          </w:p>
        </w:tc>
      </w:tr>
      <w:tr w:rsidR="008011C0" w:rsidTr="00E25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4"/>
            <w:vAlign w:val="center"/>
          </w:tcPr>
          <w:p w:rsidR="008011C0" w:rsidRPr="00457217" w:rsidRDefault="008011C0" w:rsidP="004306AB">
            <w:pPr>
              <w:pStyle w:val="IntenseQuote"/>
              <w:spacing w:line="240" w:lineRule="auto"/>
              <w:jc w:val="center"/>
              <w:rPr>
                <w:b/>
                <w:i w:val="0"/>
                <w:color w:val="auto"/>
                <w:sz w:val="28"/>
              </w:rPr>
            </w:pPr>
            <w:r w:rsidRPr="00457217">
              <w:rPr>
                <w:b/>
                <w:i w:val="0"/>
                <w:color w:val="auto"/>
                <w:sz w:val="28"/>
              </w:rPr>
              <w:t>Adjourned: 1</w:t>
            </w:r>
            <w:r w:rsidR="004306AB">
              <w:rPr>
                <w:b/>
                <w:i w:val="0"/>
                <w:color w:val="auto"/>
                <w:sz w:val="28"/>
              </w:rPr>
              <w:t>7:</w:t>
            </w:r>
            <w:r w:rsidRPr="00457217">
              <w:rPr>
                <w:b/>
                <w:i w:val="0"/>
                <w:color w:val="auto"/>
                <w:sz w:val="28"/>
              </w:rPr>
              <w:t>00</w:t>
            </w:r>
          </w:p>
        </w:tc>
      </w:tr>
    </w:tbl>
    <w:p w:rsidR="008011C0" w:rsidRDefault="008011C0" w:rsidP="004B70C0">
      <w:bookmarkStart w:id="0" w:name="_GoBack"/>
      <w:bookmarkEnd w:id="0"/>
    </w:p>
    <w:sectPr w:rsidR="008011C0">
      <w:footerReference w:type="default" r:id="rId7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D9D" w:rsidRDefault="002C2D9D">
      <w:pPr>
        <w:spacing w:after="0" w:line="240" w:lineRule="auto"/>
      </w:pPr>
      <w:r>
        <w:separator/>
      </w:r>
    </w:p>
  </w:endnote>
  <w:endnote w:type="continuationSeparator" w:id="0">
    <w:p w:rsidR="002C2D9D" w:rsidRDefault="002C2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523" w:rsidRDefault="00587FD9">
    <w:pPr>
      <w:pStyle w:val="Foot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523" w:rsidRDefault="00E04523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" filled="f" stroked="f">
              <v:textbox style="mso-fit-shape-to-text:t" inset=",0,,0">
                <w:txbxContent>
                  <w:p w:rsidR="00E04523" w:rsidRDefault="00E04523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523" w:rsidRDefault="00587FD9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4B70C0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9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9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" filled="f" stroked="f">
              <v:textbox style="layout-flow:vertical">
                <w:txbxContent>
                  <w:p w:rsidR="00E04523" w:rsidRDefault="00587FD9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4B70C0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9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315E6B48" id="Rectangle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" filled="f" strokecolor="black [3213]">
              <w10:wrap anchorx="margin" anchory="margin"/>
            </v:rect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576160E3" id="Rectangle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y/lgIAADM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xUuMv5YCAAAz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35380A39" id="Rectangle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GalgIAADM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S5GhmpYCAAAzBQAADgAAAAAAAAAAAAAAAAAuAgAAZHJzL2Uyb0RvYy54&#10;bWxQSwECLQAUAAYACAAAACEA+rTL590AAAAEAQAADwAAAAAAAAAAAAAAAADwBAAAZHJzL2Rvd25y&#10;ZXYueG1sUEsFBgAAAAAEAAQA8wAAAPoFAAAAAA==&#10;" fillcolor="#455f51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D9D" w:rsidRDefault="002C2D9D">
      <w:pPr>
        <w:spacing w:after="0" w:line="240" w:lineRule="auto"/>
      </w:pPr>
      <w:r>
        <w:separator/>
      </w:r>
    </w:p>
  </w:footnote>
  <w:footnote w:type="continuationSeparator" w:id="0">
    <w:p w:rsidR="002C2D9D" w:rsidRDefault="002C2D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44EE5"/>
    <w:multiLevelType w:val="hybridMultilevel"/>
    <w:tmpl w:val="D3FAAF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B006A"/>
    <w:multiLevelType w:val="hybridMultilevel"/>
    <w:tmpl w:val="21B2328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06A80"/>
    <w:multiLevelType w:val="hybridMultilevel"/>
    <w:tmpl w:val="F6E2077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15508"/>
    <w:multiLevelType w:val="hybridMultilevel"/>
    <w:tmpl w:val="DC4CD8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D60FB"/>
    <w:multiLevelType w:val="hybridMultilevel"/>
    <w:tmpl w:val="921A68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596E63"/>
    <w:multiLevelType w:val="hybridMultilevel"/>
    <w:tmpl w:val="3F564F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3B7386"/>
    <w:multiLevelType w:val="hybridMultilevel"/>
    <w:tmpl w:val="6FB624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80089A"/>
    <w:multiLevelType w:val="hybridMultilevel"/>
    <w:tmpl w:val="43BC0BD4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FE3B4E"/>
    <w:multiLevelType w:val="hybridMultilevel"/>
    <w:tmpl w:val="DAA6B1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F74B23"/>
    <w:multiLevelType w:val="hybridMultilevel"/>
    <w:tmpl w:val="3850E8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E74E3F"/>
    <w:multiLevelType w:val="hybridMultilevel"/>
    <w:tmpl w:val="1DD4A94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134F70"/>
    <w:multiLevelType w:val="hybridMultilevel"/>
    <w:tmpl w:val="8322431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550040"/>
    <w:multiLevelType w:val="hybridMultilevel"/>
    <w:tmpl w:val="87C64E3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D90523"/>
    <w:multiLevelType w:val="hybridMultilevel"/>
    <w:tmpl w:val="2B22417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293398"/>
    <w:multiLevelType w:val="hybridMultilevel"/>
    <w:tmpl w:val="38C41F7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EC3B3E"/>
    <w:multiLevelType w:val="hybridMultilevel"/>
    <w:tmpl w:val="CD1407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C368D7"/>
    <w:multiLevelType w:val="hybridMultilevel"/>
    <w:tmpl w:val="795677F0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BE2875"/>
    <w:multiLevelType w:val="hybridMultilevel"/>
    <w:tmpl w:val="82E4E41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A84E78"/>
    <w:multiLevelType w:val="hybridMultilevel"/>
    <w:tmpl w:val="37AAF8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4D701E"/>
    <w:multiLevelType w:val="hybridMultilevel"/>
    <w:tmpl w:val="092090C0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B94B8D"/>
    <w:multiLevelType w:val="hybridMultilevel"/>
    <w:tmpl w:val="4BEE559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1A13B2"/>
    <w:multiLevelType w:val="hybridMultilevel"/>
    <w:tmpl w:val="78B076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5C60E9"/>
    <w:multiLevelType w:val="hybridMultilevel"/>
    <w:tmpl w:val="3946925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7"/>
  </w:num>
  <w:num w:numId="4">
    <w:abstractNumId w:val="22"/>
  </w:num>
  <w:num w:numId="5">
    <w:abstractNumId w:val="18"/>
  </w:num>
  <w:num w:numId="6">
    <w:abstractNumId w:val="16"/>
  </w:num>
  <w:num w:numId="7">
    <w:abstractNumId w:val="17"/>
  </w:num>
  <w:num w:numId="8">
    <w:abstractNumId w:val="8"/>
  </w:num>
  <w:num w:numId="9">
    <w:abstractNumId w:val="4"/>
  </w:num>
  <w:num w:numId="10">
    <w:abstractNumId w:val="1"/>
  </w:num>
  <w:num w:numId="11">
    <w:abstractNumId w:val="6"/>
  </w:num>
  <w:num w:numId="12">
    <w:abstractNumId w:val="19"/>
  </w:num>
  <w:num w:numId="13">
    <w:abstractNumId w:val="15"/>
  </w:num>
  <w:num w:numId="14">
    <w:abstractNumId w:val="13"/>
  </w:num>
  <w:num w:numId="15">
    <w:abstractNumId w:val="5"/>
  </w:num>
  <w:num w:numId="16">
    <w:abstractNumId w:val="10"/>
  </w:num>
  <w:num w:numId="17">
    <w:abstractNumId w:val="9"/>
  </w:num>
  <w:num w:numId="18">
    <w:abstractNumId w:val="11"/>
  </w:num>
  <w:num w:numId="19">
    <w:abstractNumId w:val="12"/>
  </w:num>
  <w:num w:numId="20">
    <w:abstractNumId w:val="3"/>
  </w:num>
  <w:num w:numId="21">
    <w:abstractNumId w:val="14"/>
  </w:num>
  <w:num w:numId="22">
    <w:abstractNumId w:val="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7FE"/>
    <w:rsid w:val="000259F0"/>
    <w:rsid w:val="00033DFB"/>
    <w:rsid w:val="000A1838"/>
    <w:rsid w:val="000A232C"/>
    <w:rsid w:val="000A6921"/>
    <w:rsid w:val="000D21FB"/>
    <w:rsid w:val="000F5B93"/>
    <w:rsid w:val="000F5D02"/>
    <w:rsid w:val="00105DA0"/>
    <w:rsid w:val="00114A96"/>
    <w:rsid w:val="00141568"/>
    <w:rsid w:val="001907BD"/>
    <w:rsid w:val="00195227"/>
    <w:rsid w:val="00196954"/>
    <w:rsid w:val="001A31A4"/>
    <w:rsid w:val="001A58B4"/>
    <w:rsid w:val="001B1C21"/>
    <w:rsid w:val="001C0748"/>
    <w:rsid w:val="001C1845"/>
    <w:rsid w:val="001E0FB2"/>
    <w:rsid w:val="00203A90"/>
    <w:rsid w:val="00243C37"/>
    <w:rsid w:val="0024549A"/>
    <w:rsid w:val="0026105D"/>
    <w:rsid w:val="00263063"/>
    <w:rsid w:val="00267EC9"/>
    <w:rsid w:val="0027731D"/>
    <w:rsid w:val="00286C2C"/>
    <w:rsid w:val="002C2D9D"/>
    <w:rsid w:val="002E5172"/>
    <w:rsid w:val="002F5779"/>
    <w:rsid w:val="00321549"/>
    <w:rsid w:val="003346EF"/>
    <w:rsid w:val="003716BE"/>
    <w:rsid w:val="003764B5"/>
    <w:rsid w:val="0039513B"/>
    <w:rsid w:val="003B1413"/>
    <w:rsid w:val="003C450B"/>
    <w:rsid w:val="003D1FD8"/>
    <w:rsid w:val="004306AB"/>
    <w:rsid w:val="00442250"/>
    <w:rsid w:val="00457217"/>
    <w:rsid w:val="00494AAA"/>
    <w:rsid w:val="004B70C0"/>
    <w:rsid w:val="004D1A8A"/>
    <w:rsid w:val="004D5715"/>
    <w:rsid w:val="00500B21"/>
    <w:rsid w:val="0052082F"/>
    <w:rsid w:val="0052766D"/>
    <w:rsid w:val="005377F2"/>
    <w:rsid w:val="00566B78"/>
    <w:rsid w:val="00572B2B"/>
    <w:rsid w:val="00575262"/>
    <w:rsid w:val="0057729A"/>
    <w:rsid w:val="00587FD9"/>
    <w:rsid w:val="005A0E8B"/>
    <w:rsid w:val="005C5A57"/>
    <w:rsid w:val="005D2755"/>
    <w:rsid w:val="005E1CEF"/>
    <w:rsid w:val="005F70BD"/>
    <w:rsid w:val="00613F72"/>
    <w:rsid w:val="006219C7"/>
    <w:rsid w:val="00663DFE"/>
    <w:rsid w:val="006666DF"/>
    <w:rsid w:val="006836BD"/>
    <w:rsid w:val="006A68CD"/>
    <w:rsid w:val="006E3424"/>
    <w:rsid w:val="00732931"/>
    <w:rsid w:val="007714EC"/>
    <w:rsid w:val="00783DB6"/>
    <w:rsid w:val="007A73CA"/>
    <w:rsid w:val="007C25CF"/>
    <w:rsid w:val="007D25FA"/>
    <w:rsid w:val="007E5386"/>
    <w:rsid w:val="008011C0"/>
    <w:rsid w:val="00805850"/>
    <w:rsid w:val="00825B2B"/>
    <w:rsid w:val="00844489"/>
    <w:rsid w:val="00845348"/>
    <w:rsid w:val="0087603D"/>
    <w:rsid w:val="00882E07"/>
    <w:rsid w:val="00895049"/>
    <w:rsid w:val="008B01E9"/>
    <w:rsid w:val="008B2461"/>
    <w:rsid w:val="008C2BCB"/>
    <w:rsid w:val="008C3161"/>
    <w:rsid w:val="008D28C1"/>
    <w:rsid w:val="008E1F31"/>
    <w:rsid w:val="008E4125"/>
    <w:rsid w:val="008F6646"/>
    <w:rsid w:val="00915889"/>
    <w:rsid w:val="0092307E"/>
    <w:rsid w:val="009262F8"/>
    <w:rsid w:val="00943743"/>
    <w:rsid w:val="0095081C"/>
    <w:rsid w:val="009654EF"/>
    <w:rsid w:val="00982B8A"/>
    <w:rsid w:val="00987914"/>
    <w:rsid w:val="00995A91"/>
    <w:rsid w:val="009A1994"/>
    <w:rsid w:val="009A525E"/>
    <w:rsid w:val="009C7F81"/>
    <w:rsid w:val="009F1AC2"/>
    <w:rsid w:val="009F5207"/>
    <w:rsid w:val="00A4336E"/>
    <w:rsid w:val="00A507E8"/>
    <w:rsid w:val="00A54525"/>
    <w:rsid w:val="00A677FE"/>
    <w:rsid w:val="00A87472"/>
    <w:rsid w:val="00A93B8E"/>
    <w:rsid w:val="00AB0132"/>
    <w:rsid w:val="00AD4006"/>
    <w:rsid w:val="00B0252D"/>
    <w:rsid w:val="00B36DC1"/>
    <w:rsid w:val="00B521FD"/>
    <w:rsid w:val="00B5484C"/>
    <w:rsid w:val="00B62E43"/>
    <w:rsid w:val="00B72897"/>
    <w:rsid w:val="00BB67F9"/>
    <w:rsid w:val="00BC5505"/>
    <w:rsid w:val="00BC67DB"/>
    <w:rsid w:val="00BD46A0"/>
    <w:rsid w:val="00BF0A1F"/>
    <w:rsid w:val="00BF2954"/>
    <w:rsid w:val="00C87B94"/>
    <w:rsid w:val="00CE62D5"/>
    <w:rsid w:val="00CF0750"/>
    <w:rsid w:val="00D528C0"/>
    <w:rsid w:val="00D62A53"/>
    <w:rsid w:val="00D812B1"/>
    <w:rsid w:val="00D83092"/>
    <w:rsid w:val="00D920FE"/>
    <w:rsid w:val="00DA10C9"/>
    <w:rsid w:val="00DC10A3"/>
    <w:rsid w:val="00DE25A2"/>
    <w:rsid w:val="00E04523"/>
    <w:rsid w:val="00E134FB"/>
    <w:rsid w:val="00E2556D"/>
    <w:rsid w:val="00E25C81"/>
    <w:rsid w:val="00E26F9B"/>
    <w:rsid w:val="00E317DC"/>
    <w:rsid w:val="00E338A4"/>
    <w:rsid w:val="00E35C0D"/>
    <w:rsid w:val="00E435A2"/>
    <w:rsid w:val="00E746EC"/>
    <w:rsid w:val="00EA5614"/>
    <w:rsid w:val="00F6741F"/>
    <w:rsid w:val="00F7725F"/>
    <w:rsid w:val="00F92A04"/>
    <w:rsid w:val="00F9387C"/>
    <w:rsid w:val="00FA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31F3CE-8DFA-4002-A47C-1661CC19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549E39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55F51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549E3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3E762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455F51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E762A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549E39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455F51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549E3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3E762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455F51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3E762A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549E39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455F51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455F51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549E39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549E39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455F51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49E39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55F51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8AB833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8AB833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2A4F1C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rsid w:val="009F1A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9F1A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ssentia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A3622B96B954FDBBCD412B5C06E9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D850E-19BD-4763-A66B-F19D377BD293}"/>
      </w:docPartPr>
      <w:docPartBody>
        <w:p w:rsidR="00454411" w:rsidRDefault="00C740A9">
          <w:pPr>
            <w:pStyle w:val="EA3622B96B954FDBBCD412B5C06E9E98"/>
          </w:pPr>
          <w:r>
            <w:t>[Type the document title]</w:t>
          </w:r>
        </w:p>
      </w:docPartBody>
    </w:docPart>
    <w:docPart>
      <w:docPartPr>
        <w:name w:val="30AFCE83A09546309C3163D30A099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91B36-9C2F-4EA0-BF38-FB82A1AE8F63}"/>
      </w:docPartPr>
      <w:docPartBody>
        <w:p w:rsidR="00454411" w:rsidRDefault="00125718" w:rsidP="00125718">
          <w:pPr>
            <w:pStyle w:val="30AFCE83A09546309C3163D30A099F60"/>
          </w:pPr>
          <w:r>
            <w:t>[Type the document title]</w:t>
          </w:r>
        </w:p>
      </w:docPartBody>
    </w:docPart>
    <w:docPart>
      <w:docPartPr>
        <w:name w:val="0EB1B8F05CA24383A79BF54B41861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DF59F-13CD-4C3F-8791-D19B9F9ABADB}"/>
      </w:docPartPr>
      <w:docPartBody>
        <w:p w:rsidR="00454411" w:rsidRDefault="00125718" w:rsidP="00125718">
          <w:pPr>
            <w:pStyle w:val="0EB1B8F05CA24383A79BF54B418618B3"/>
          </w:pPr>
          <w:r>
            <w:t>[Type the document title]</w:t>
          </w:r>
        </w:p>
      </w:docPartBody>
    </w:docPart>
    <w:docPart>
      <w:docPartPr>
        <w:name w:val="6AC50A3C756C4A04AD5364D9FA523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F9750-8F48-4FBD-A0E2-742630C31C40}"/>
      </w:docPartPr>
      <w:docPartBody>
        <w:p w:rsidR="00454411" w:rsidRDefault="00125718" w:rsidP="00125718">
          <w:pPr>
            <w:pStyle w:val="6AC50A3C756C4A04AD5364D9FA5230EC"/>
          </w:pPr>
          <w:r>
            <w:t>[Type the document title]</w:t>
          </w:r>
        </w:p>
      </w:docPartBody>
    </w:docPart>
    <w:docPart>
      <w:docPartPr>
        <w:name w:val="90DE848D0FBA4FDBBBDEAA0A902E2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D196C-33C0-4D7A-B3C6-B76282E41715}"/>
      </w:docPartPr>
      <w:docPartBody>
        <w:p w:rsidR="00454411" w:rsidRDefault="00125718" w:rsidP="00125718">
          <w:pPr>
            <w:pStyle w:val="90DE848D0FBA4FDBBBDEAA0A902E240C"/>
          </w:pPr>
          <w:r>
            <w:t>[Type the document title]</w:t>
          </w:r>
        </w:p>
      </w:docPartBody>
    </w:docPart>
    <w:docPart>
      <w:docPartPr>
        <w:name w:val="5C3F20BACC4F4B2B93E325C10B923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2E97A-5556-402A-8912-CCAA4973C169}"/>
      </w:docPartPr>
      <w:docPartBody>
        <w:p w:rsidR="00454411" w:rsidRDefault="00125718" w:rsidP="00125718">
          <w:pPr>
            <w:pStyle w:val="5C3F20BACC4F4B2B93E325C10B9238F0"/>
          </w:pPr>
          <w:r>
            <w:t>[Type the document title]</w:t>
          </w:r>
        </w:p>
      </w:docPartBody>
    </w:docPart>
    <w:docPart>
      <w:docPartPr>
        <w:name w:val="BB8617B918C14CE5BA4744C1B1A1A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9192B-30DB-4CF6-9726-0F7EB83B63BE}"/>
      </w:docPartPr>
      <w:docPartBody>
        <w:p w:rsidR="00454411" w:rsidRDefault="00125718" w:rsidP="00125718">
          <w:pPr>
            <w:pStyle w:val="BB8617B918C14CE5BA4744C1B1A1A6AC"/>
          </w:pPr>
          <w:r>
            <w:t>[Type the document title]</w:t>
          </w:r>
        </w:p>
      </w:docPartBody>
    </w:docPart>
    <w:docPart>
      <w:docPartPr>
        <w:name w:val="1C6A02BE99754A6692E8B4D830A84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1E08B-9169-47B0-8A96-375CD753F0BB}"/>
      </w:docPartPr>
      <w:docPartBody>
        <w:p w:rsidR="00454411" w:rsidRDefault="00125718" w:rsidP="00125718">
          <w:pPr>
            <w:pStyle w:val="1C6A02BE99754A6692E8B4D830A84EF0"/>
          </w:pPr>
          <w:r>
            <w:t>[Type the document title]</w:t>
          </w:r>
        </w:p>
      </w:docPartBody>
    </w:docPart>
    <w:docPart>
      <w:docPartPr>
        <w:name w:val="8EF921BCF7F0479295B41C24F67BD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41E15-A44A-4727-836E-05882B8A5EC8}"/>
      </w:docPartPr>
      <w:docPartBody>
        <w:p w:rsidR="00454411" w:rsidRDefault="00125718" w:rsidP="00125718">
          <w:pPr>
            <w:pStyle w:val="8EF921BCF7F0479295B41C24F67BD360"/>
          </w:pPr>
          <w:r>
            <w:t>[Type the document title]</w:t>
          </w:r>
        </w:p>
      </w:docPartBody>
    </w:docPart>
    <w:docPart>
      <w:docPartPr>
        <w:name w:val="F06329985C234A2AAE7D7F86C8AB2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2E107-F77D-44E1-B8C2-81BD1BF7DE6E}"/>
      </w:docPartPr>
      <w:docPartBody>
        <w:p w:rsidR="00454411" w:rsidRDefault="00125718" w:rsidP="00125718">
          <w:pPr>
            <w:pStyle w:val="F06329985C234A2AAE7D7F86C8AB2650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718"/>
    <w:rsid w:val="00125718"/>
    <w:rsid w:val="00454411"/>
    <w:rsid w:val="005C570E"/>
    <w:rsid w:val="007455C0"/>
    <w:rsid w:val="007E647E"/>
    <w:rsid w:val="00C545CD"/>
    <w:rsid w:val="00C7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5B9BD5" w:themeColor="accen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3622B96B954FDBBCD412B5C06E9E98">
    <w:name w:val="EA3622B96B954FDBBCD412B5C06E9E98"/>
  </w:style>
  <w:style w:type="paragraph" w:customStyle="1" w:styleId="DB3630D1B32E4799A513A8C7F607FCB0">
    <w:name w:val="DB3630D1B32E4799A513A8C7F607FCB0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5B9BD5" w:themeColor="accen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4546A" w:themeColor="text2"/>
      <w:lang w:val="en-US" w:eastAsia="en-US"/>
    </w:rPr>
  </w:style>
  <w:style w:type="paragraph" w:customStyle="1" w:styleId="37BB8203EF7C47208F55E9B66C18B5F4">
    <w:name w:val="37BB8203EF7C47208F55E9B66C18B5F4"/>
  </w:style>
  <w:style w:type="paragraph" w:customStyle="1" w:styleId="7198D9E1C1FA4A74A1BB51B59200BCA3">
    <w:name w:val="7198D9E1C1FA4A74A1BB51B59200BCA3"/>
    <w:rsid w:val="00125718"/>
  </w:style>
  <w:style w:type="paragraph" w:customStyle="1" w:styleId="FAF4E6FCCAF747B59C0AF75806AC9614">
    <w:name w:val="FAF4E6FCCAF747B59C0AF75806AC9614"/>
    <w:rsid w:val="00125718"/>
  </w:style>
  <w:style w:type="paragraph" w:customStyle="1" w:styleId="FE2E4A1593AC44CE877EA0A76DFF2D7C">
    <w:name w:val="FE2E4A1593AC44CE877EA0A76DFF2D7C"/>
    <w:rsid w:val="00125718"/>
  </w:style>
  <w:style w:type="paragraph" w:customStyle="1" w:styleId="2C8942CF32B34C7E94FC9963E010E008">
    <w:name w:val="2C8942CF32B34C7E94FC9963E010E008"/>
    <w:rsid w:val="00125718"/>
  </w:style>
  <w:style w:type="paragraph" w:customStyle="1" w:styleId="6284EFABB4CB46FD9062D4BB3BA4C0C3">
    <w:name w:val="6284EFABB4CB46FD9062D4BB3BA4C0C3"/>
    <w:rsid w:val="00125718"/>
  </w:style>
  <w:style w:type="paragraph" w:customStyle="1" w:styleId="3EEBDC4446D7477F9C12DEC3A3C19DF1">
    <w:name w:val="3EEBDC4446D7477F9C12DEC3A3C19DF1"/>
    <w:rsid w:val="00125718"/>
  </w:style>
  <w:style w:type="paragraph" w:customStyle="1" w:styleId="F616C79FA50F45E582473C4B641FF0A9">
    <w:name w:val="F616C79FA50F45E582473C4B641FF0A9"/>
    <w:rsid w:val="00125718"/>
  </w:style>
  <w:style w:type="paragraph" w:customStyle="1" w:styleId="95FB11AE266040B4AD5507F3AFBD9B01">
    <w:name w:val="95FB11AE266040B4AD5507F3AFBD9B01"/>
    <w:rsid w:val="00125718"/>
  </w:style>
  <w:style w:type="paragraph" w:customStyle="1" w:styleId="4CBF31AE7808487C9793F77A2BE3D2DB">
    <w:name w:val="4CBF31AE7808487C9793F77A2BE3D2DB"/>
    <w:rsid w:val="00125718"/>
  </w:style>
  <w:style w:type="paragraph" w:customStyle="1" w:styleId="4CBCE13E395D4DBCAB262F431C64AB0D">
    <w:name w:val="4CBCE13E395D4DBCAB262F431C64AB0D"/>
    <w:rsid w:val="00125718"/>
  </w:style>
  <w:style w:type="paragraph" w:customStyle="1" w:styleId="30AFCE83A09546309C3163D30A099F60">
    <w:name w:val="30AFCE83A09546309C3163D30A099F60"/>
    <w:rsid w:val="00125718"/>
  </w:style>
  <w:style w:type="paragraph" w:customStyle="1" w:styleId="0EB1B8F05CA24383A79BF54B418618B3">
    <w:name w:val="0EB1B8F05CA24383A79BF54B418618B3"/>
    <w:rsid w:val="00125718"/>
  </w:style>
  <w:style w:type="paragraph" w:customStyle="1" w:styleId="6AC50A3C756C4A04AD5364D9FA5230EC">
    <w:name w:val="6AC50A3C756C4A04AD5364D9FA5230EC"/>
    <w:rsid w:val="00125718"/>
  </w:style>
  <w:style w:type="paragraph" w:customStyle="1" w:styleId="90DE848D0FBA4FDBBBDEAA0A902E240C">
    <w:name w:val="90DE848D0FBA4FDBBBDEAA0A902E240C"/>
    <w:rsid w:val="00125718"/>
  </w:style>
  <w:style w:type="paragraph" w:customStyle="1" w:styleId="5C3F20BACC4F4B2B93E325C10B9238F0">
    <w:name w:val="5C3F20BACC4F4B2B93E325C10B9238F0"/>
    <w:rsid w:val="00125718"/>
  </w:style>
  <w:style w:type="paragraph" w:customStyle="1" w:styleId="BB8617B918C14CE5BA4744C1B1A1A6AC">
    <w:name w:val="BB8617B918C14CE5BA4744C1B1A1A6AC"/>
    <w:rsid w:val="00125718"/>
  </w:style>
  <w:style w:type="paragraph" w:customStyle="1" w:styleId="1C6A02BE99754A6692E8B4D830A84EF0">
    <w:name w:val="1C6A02BE99754A6692E8B4D830A84EF0"/>
    <w:rsid w:val="00125718"/>
  </w:style>
  <w:style w:type="paragraph" w:customStyle="1" w:styleId="8EF921BCF7F0479295B41C24F67BD360">
    <w:name w:val="8EF921BCF7F0479295B41C24F67BD360"/>
    <w:rsid w:val="00125718"/>
  </w:style>
  <w:style w:type="paragraph" w:customStyle="1" w:styleId="CD791122B72B4A4FB696D1CC19508AFA">
    <w:name w:val="CD791122B72B4A4FB696D1CC19508AFA"/>
    <w:rsid w:val="00125718"/>
  </w:style>
  <w:style w:type="paragraph" w:customStyle="1" w:styleId="F06329985C234A2AAE7D7F86C8AB2650">
    <w:name w:val="F06329985C234A2AAE7D7F86C8AB2650"/>
    <w:rsid w:val="001257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ssential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EssentialReport.dotx</Template>
  <TotalTime>206</TotalTime>
  <Pages>11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LOG</vt:lpstr>
    </vt:vector>
  </TitlesOfParts>
  <Company>INFO-5101</Company>
  <LinksUpToDate>false</LinksUpToDate>
  <CharactersWithSpaces>8548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LOG</dc:title>
  <dc:subject>Sprint 1</dc:subject>
  <dc:creator>Steve</dc:creator>
  <cp:lastModifiedBy>Steve</cp:lastModifiedBy>
  <cp:revision>142</cp:revision>
  <dcterms:created xsi:type="dcterms:W3CDTF">2015-02-10T23:06:00Z</dcterms:created>
  <dcterms:modified xsi:type="dcterms:W3CDTF">2015-02-12T23:42:00Z</dcterms:modified>
  <cp:category>Daycare Registration and Management Software</cp:category>
</cp:coreProperties>
</file>